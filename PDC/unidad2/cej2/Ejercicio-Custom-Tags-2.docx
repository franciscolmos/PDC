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09BA4" w14:textId="4CC5AA86" w:rsidR="003A4B6B" w:rsidRPr="003A4B6B" w:rsidRDefault="003A4B6B" w:rsidP="003A4B6B">
      <w:pPr>
        <w:rPr>
          <w:sz w:val="20"/>
          <w:szCs w:val="20"/>
        </w:rPr>
      </w:pPr>
      <w:r w:rsidRPr="003A4B6B">
        <w:rPr>
          <w:sz w:val="20"/>
          <w:szCs w:val="20"/>
        </w:rPr>
        <w:t>Desarrollar un componente</w:t>
      </w:r>
      <w:r w:rsidR="005B61F4">
        <w:rPr>
          <w:sz w:val="20"/>
          <w:szCs w:val="20"/>
        </w:rPr>
        <w:t xml:space="preserve"> reusable</w:t>
      </w:r>
      <w:r w:rsidRPr="003A4B6B">
        <w:rPr>
          <w:sz w:val="20"/>
          <w:szCs w:val="20"/>
        </w:rPr>
        <w:t xml:space="preserve"> que </w:t>
      </w:r>
      <w:r w:rsidR="00BA2B9C">
        <w:rPr>
          <w:sz w:val="20"/>
          <w:szCs w:val="20"/>
        </w:rPr>
        <w:t>retorne los meses de un año</w:t>
      </w:r>
      <w:r w:rsidRPr="003A4B6B">
        <w:rPr>
          <w:sz w:val="20"/>
          <w:szCs w:val="20"/>
        </w:rPr>
        <w:t>.</w:t>
      </w:r>
    </w:p>
    <w:p w14:paraId="37BA247B" w14:textId="77777777" w:rsidR="00B31FBE" w:rsidRDefault="00B31FBE" w:rsidP="003A4B6B">
      <w:pPr>
        <w:rPr>
          <w:sz w:val="20"/>
          <w:szCs w:val="20"/>
        </w:rPr>
      </w:pPr>
    </w:p>
    <w:p w14:paraId="1FBF92C2" w14:textId="60E120F4" w:rsidR="003A4B6B" w:rsidRDefault="00846919" w:rsidP="003A4B6B">
      <w:pPr>
        <w:rPr>
          <w:sz w:val="20"/>
          <w:szCs w:val="20"/>
        </w:rPr>
      </w:pPr>
      <w:r>
        <w:rPr>
          <w:sz w:val="20"/>
          <w:szCs w:val="20"/>
        </w:rPr>
        <w:t>Los datos que el componente deberá proporcionar son:</w:t>
      </w:r>
    </w:p>
    <w:p w14:paraId="4502DFE7" w14:textId="4B619C66" w:rsidR="00846919" w:rsidRDefault="00846919" w:rsidP="00846919">
      <w:pPr>
        <w:pStyle w:val="Prrafodelista"/>
        <w:numPr>
          <w:ilvl w:val="0"/>
          <w:numId w:val="49"/>
        </w:numPr>
        <w:rPr>
          <w:sz w:val="20"/>
          <w:szCs w:val="20"/>
        </w:rPr>
      </w:pPr>
      <w:r>
        <w:rPr>
          <w:sz w:val="20"/>
          <w:szCs w:val="20"/>
        </w:rPr>
        <w:t>Número de mes</w:t>
      </w:r>
    </w:p>
    <w:p w14:paraId="108973DB" w14:textId="77777777" w:rsidR="00B31FBE" w:rsidRDefault="00846919" w:rsidP="00B31FBE">
      <w:pPr>
        <w:pStyle w:val="Prrafodelista"/>
        <w:numPr>
          <w:ilvl w:val="0"/>
          <w:numId w:val="49"/>
        </w:numPr>
        <w:rPr>
          <w:sz w:val="20"/>
          <w:szCs w:val="20"/>
        </w:rPr>
      </w:pPr>
      <w:r>
        <w:rPr>
          <w:sz w:val="20"/>
          <w:szCs w:val="20"/>
        </w:rPr>
        <w:t>Nombre del mes</w:t>
      </w:r>
    </w:p>
    <w:p w14:paraId="308100D4" w14:textId="1180AD6A" w:rsidR="00846919" w:rsidRPr="00846919" w:rsidRDefault="00B31FBE" w:rsidP="00B31FBE">
      <w:pPr>
        <w:pStyle w:val="Prrafodelista"/>
        <w:numPr>
          <w:ilvl w:val="0"/>
          <w:numId w:val="49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846919">
        <w:rPr>
          <w:sz w:val="20"/>
          <w:szCs w:val="20"/>
        </w:rPr>
        <w:t xml:space="preserve">ctual: En este caso el valor </w:t>
      </w:r>
      <w:r w:rsidR="003457D5">
        <w:rPr>
          <w:sz w:val="20"/>
          <w:szCs w:val="20"/>
        </w:rPr>
        <w:t>retornado deberá ser S o N sea o no el mes en curso.</w:t>
      </w:r>
    </w:p>
    <w:p w14:paraId="45531011" w14:textId="0586184D" w:rsidR="00846919" w:rsidRDefault="00846919" w:rsidP="003A4B6B">
      <w:pPr>
        <w:rPr>
          <w:sz w:val="20"/>
          <w:szCs w:val="20"/>
        </w:rPr>
      </w:pPr>
    </w:p>
    <w:p w14:paraId="045F0051" w14:textId="4B9BDBB2" w:rsidR="003457D5" w:rsidRDefault="003457D5" w:rsidP="003A4B6B">
      <w:pPr>
        <w:rPr>
          <w:sz w:val="20"/>
          <w:szCs w:val="20"/>
        </w:rPr>
      </w:pPr>
    </w:p>
    <w:p w14:paraId="35482550" w14:textId="0EDF550C" w:rsidR="003457D5" w:rsidRPr="003A4B6B" w:rsidRDefault="003457D5" w:rsidP="003A4B6B">
      <w:pPr>
        <w:rPr>
          <w:sz w:val="20"/>
          <w:szCs w:val="20"/>
        </w:rPr>
      </w:pPr>
      <w:r>
        <w:rPr>
          <w:sz w:val="20"/>
          <w:szCs w:val="20"/>
        </w:rPr>
        <w:t>Luego, utiliza</w:t>
      </w:r>
      <w:bookmarkStart w:id="0" w:name="_GoBack"/>
      <w:bookmarkEnd w:id="0"/>
      <w:r>
        <w:rPr>
          <w:sz w:val="20"/>
          <w:szCs w:val="20"/>
        </w:rPr>
        <w:t xml:space="preserve">r el </w:t>
      </w:r>
      <w:proofErr w:type="spellStart"/>
      <w:r>
        <w:rPr>
          <w:sz w:val="20"/>
          <w:szCs w:val="20"/>
        </w:rPr>
        <w:t>custom</w:t>
      </w:r>
      <w:proofErr w:type="spellEnd"/>
      <w:r>
        <w:rPr>
          <w:sz w:val="20"/>
          <w:szCs w:val="20"/>
        </w:rPr>
        <w:t xml:space="preserve"> tag y construir una lista </w:t>
      </w:r>
      <w:proofErr w:type="spellStart"/>
      <w:r>
        <w:rPr>
          <w:sz w:val="20"/>
          <w:szCs w:val="20"/>
        </w:rPr>
        <w:t>deplegable</w:t>
      </w:r>
      <w:proofErr w:type="spellEnd"/>
      <w:r w:rsidR="002A07D5">
        <w:rPr>
          <w:sz w:val="20"/>
          <w:szCs w:val="20"/>
        </w:rPr>
        <w:t xml:space="preserve"> mostrando seleccionado el mes actual.</w:t>
      </w:r>
    </w:p>
    <w:p w14:paraId="199F2201" w14:textId="77777777" w:rsidR="003A4B6B" w:rsidRPr="003A4B6B" w:rsidRDefault="003A4B6B" w:rsidP="003A4B6B">
      <w:pPr>
        <w:rPr>
          <w:sz w:val="20"/>
          <w:szCs w:val="20"/>
        </w:rPr>
      </w:pPr>
    </w:p>
    <w:sectPr w:rsidR="003A4B6B" w:rsidRPr="003A4B6B">
      <w:headerReference w:type="default" r:id="rId7"/>
      <w:footerReference w:type="even" r:id="rId8"/>
      <w:footerReference w:type="default" r:id="rId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126D0" w14:textId="77777777" w:rsidR="0057300E" w:rsidRDefault="0057300E">
      <w:r>
        <w:separator/>
      </w:r>
    </w:p>
  </w:endnote>
  <w:endnote w:type="continuationSeparator" w:id="0">
    <w:p w14:paraId="41035A1F" w14:textId="77777777" w:rsidR="0057300E" w:rsidRDefault="0057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AE6F3" w14:textId="77777777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1AF569" w14:textId="77777777" w:rsidR="00AD2066" w:rsidRDefault="00AD2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83EAD" w14:textId="6F5BEF49" w:rsidR="00AD2066" w:rsidRDefault="00AD2066">
    <w:pPr>
      <w:pStyle w:val="Piedepgina"/>
      <w:framePr w:wrap="around" w:vAnchor="text" w:hAnchor="margin" w:xAlign="center" w:y="1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AD2066" w14:paraId="7FB9FBBC" w14:textId="77777777">
      <w:tc>
        <w:tcPr>
          <w:tcW w:w="3490" w:type="dxa"/>
        </w:tcPr>
        <w:p w14:paraId="4C892978" w14:textId="77777777" w:rsidR="00AD2066" w:rsidRDefault="005B0A7E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4508CA64" w14:textId="39CCCE4A" w:rsidR="00AD2066" w:rsidRDefault="00D570A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 w:rsidR="003A4B6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7D494A72" w14:textId="77777777" w:rsidR="00AD2066" w:rsidRDefault="00515657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1F083" w14:textId="77777777" w:rsidR="0057300E" w:rsidRDefault="0057300E">
      <w:r>
        <w:separator/>
      </w:r>
    </w:p>
  </w:footnote>
  <w:footnote w:type="continuationSeparator" w:id="0">
    <w:p w14:paraId="06A456E9" w14:textId="77777777" w:rsidR="0057300E" w:rsidRDefault="00573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15657" w14:paraId="5596C90A" w14:textId="77777777" w:rsidTr="00E858AC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2B28C66" w14:textId="000AF30A" w:rsidR="00515657" w:rsidRDefault="006B79A1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2F71707E" wp14:editId="400AF94E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C0ED84" w14:textId="334A63E3" w:rsidR="00515657" w:rsidRDefault="00515657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D570AE">
            <w:rPr>
              <w:smallCaps/>
            </w:rPr>
            <w:t>/2014</w:t>
          </w:r>
        </w:p>
        <w:p w14:paraId="326486DE" w14:textId="77777777" w:rsidR="00515657" w:rsidRDefault="00515657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AD2066" w14:paraId="4A1A0113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AB6F09" w14:textId="77777777" w:rsidR="00AD2066" w:rsidRDefault="00AD2066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FCF5D0D" w14:textId="77777777" w:rsidR="00AD2066" w:rsidRDefault="00AD2066">
          <w:pPr>
            <w:rPr>
              <w:smallCaps/>
            </w:rPr>
          </w:pPr>
        </w:p>
        <w:p w14:paraId="213178B7" w14:textId="77777777" w:rsidR="00515657" w:rsidRDefault="00515657">
          <w:pPr>
            <w:rPr>
              <w:smallCaps/>
            </w:rPr>
          </w:pPr>
        </w:p>
        <w:p w14:paraId="01F0D8C7" w14:textId="25FAAAA7" w:rsidR="00AD2066" w:rsidRDefault="00D570AE">
          <w:pPr>
            <w:rPr>
              <w:smallCaps/>
            </w:rPr>
          </w:pPr>
          <w:r>
            <w:rPr>
              <w:smallCaps/>
            </w:rPr>
            <w:t xml:space="preserve">Ejercicio </w:t>
          </w:r>
          <w:r w:rsidR="00FF15FE">
            <w:rPr>
              <w:smallCaps/>
            </w:rPr>
            <w:t>2</w:t>
          </w:r>
          <w:r>
            <w:rPr>
              <w:smallCaps/>
            </w:rPr>
            <w:t xml:space="preserve">: </w:t>
          </w:r>
          <w:proofErr w:type="spellStart"/>
          <w:r w:rsidR="003A4B6B">
            <w:rPr>
              <w:smallCaps/>
            </w:rPr>
            <w:t>Custom</w:t>
          </w:r>
          <w:proofErr w:type="spellEnd"/>
          <w:r w:rsidR="003A4B6B">
            <w:rPr>
              <w:smallCaps/>
            </w:rPr>
            <w:t xml:space="preserve"> Tags</w:t>
          </w:r>
        </w:p>
        <w:p w14:paraId="0FB90B09" w14:textId="77777777" w:rsidR="00AD2066" w:rsidRDefault="00AD2066">
          <w:pPr>
            <w:rPr>
              <w:smallCaps/>
            </w:rPr>
          </w:pPr>
        </w:p>
        <w:p w14:paraId="48E9095A" w14:textId="77777777" w:rsidR="00AD2066" w:rsidRDefault="00AD2066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F188B34" w14:textId="77777777" w:rsidR="003D1829" w:rsidRDefault="003D1829">
          <w:pPr>
            <w:rPr>
              <w:smallCaps/>
            </w:rPr>
          </w:pPr>
        </w:p>
        <w:p w14:paraId="5BA104A2" w14:textId="77777777" w:rsidR="003D1829" w:rsidRDefault="003D1829" w:rsidP="00E858AC">
          <w:pPr>
            <w:rPr>
              <w:smallCaps/>
            </w:rPr>
          </w:pPr>
        </w:p>
        <w:p w14:paraId="4B3BA446" w14:textId="489AC0B7" w:rsidR="00AD2066" w:rsidRDefault="003D1829" w:rsidP="009C09B5">
          <w:pPr>
            <w:rPr>
              <w:smallCaps/>
            </w:rPr>
          </w:pPr>
          <w:r>
            <w:rPr>
              <w:smallCaps/>
            </w:rPr>
            <w:t>Fecha</w:t>
          </w:r>
          <w:r w:rsidR="00AD2066">
            <w:rPr>
              <w:smallCaps/>
            </w:rPr>
            <w:t xml:space="preserve">: </w:t>
          </w:r>
          <w:r w:rsidR="00781FF3">
            <w:rPr>
              <w:smallCaps/>
            </w:rPr>
            <w:t>1</w:t>
          </w:r>
          <w:r w:rsidR="003A4B6B">
            <w:rPr>
              <w:smallCaps/>
            </w:rPr>
            <w:t>7</w:t>
          </w:r>
          <w:r w:rsidR="00D570AE">
            <w:rPr>
              <w:smallCaps/>
            </w:rPr>
            <w:t>-0</w:t>
          </w:r>
          <w:r w:rsidR="00781FF3">
            <w:rPr>
              <w:smallCaps/>
            </w:rPr>
            <w:t>4</w:t>
          </w:r>
          <w:r w:rsidR="00D570AE">
            <w:rPr>
              <w:smallCaps/>
            </w:rPr>
            <w:t>-201</w:t>
          </w:r>
          <w:r w:rsidR="00781FF3">
            <w:rPr>
              <w:smallCaps/>
            </w:rPr>
            <w:t>9</w:t>
          </w:r>
        </w:p>
      </w:tc>
    </w:tr>
  </w:tbl>
  <w:p w14:paraId="62A8021A" w14:textId="77777777" w:rsidR="00AD2066" w:rsidRDefault="00AD20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CC3"/>
    <w:multiLevelType w:val="hybridMultilevel"/>
    <w:tmpl w:val="9C10817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A0E9E"/>
    <w:multiLevelType w:val="hybridMultilevel"/>
    <w:tmpl w:val="F7ECD4B8"/>
    <w:lvl w:ilvl="0" w:tplc="4C0837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07FA236D"/>
    <w:multiLevelType w:val="hybridMultilevel"/>
    <w:tmpl w:val="78C6C3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A5397"/>
    <w:multiLevelType w:val="multilevel"/>
    <w:tmpl w:val="034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B2353"/>
    <w:multiLevelType w:val="hybridMultilevel"/>
    <w:tmpl w:val="947E28F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08045B"/>
    <w:multiLevelType w:val="hybridMultilevel"/>
    <w:tmpl w:val="1BC00B12"/>
    <w:lvl w:ilvl="0" w:tplc="4B2EB974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4F11D0"/>
    <w:multiLevelType w:val="hybridMultilevel"/>
    <w:tmpl w:val="1A3A70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039F0"/>
    <w:multiLevelType w:val="hybridMultilevel"/>
    <w:tmpl w:val="B508992C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AB66DB6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0134E"/>
    <w:multiLevelType w:val="hybridMultilevel"/>
    <w:tmpl w:val="9DBCB2E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6965CB"/>
    <w:multiLevelType w:val="hybridMultilevel"/>
    <w:tmpl w:val="BF209E14"/>
    <w:lvl w:ilvl="0" w:tplc="8584AD30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6227C"/>
    <w:multiLevelType w:val="hybridMultilevel"/>
    <w:tmpl w:val="43D4AE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E603A"/>
    <w:multiLevelType w:val="hybridMultilevel"/>
    <w:tmpl w:val="3AD8E57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9215D4"/>
    <w:multiLevelType w:val="hybridMultilevel"/>
    <w:tmpl w:val="4A5E82D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76B5B"/>
    <w:multiLevelType w:val="hybridMultilevel"/>
    <w:tmpl w:val="750CEE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63969"/>
    <w:multiLevelType w:val="hybridMultilevel"/>
    <w:tmpl w:val="FEA81E8E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1E2393"/>
    <w:multiLevelType w:val="hybridMultilevel"/>
    <w:tmpl w:val="648A68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D4597"/>
    <w:multiLevelType w:val="hybridMultilevel"/>
    <w:tmpl w:val="43EC42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FC8A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FC8A9A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241A6"/>
    <w:multiLevelType w:val="hybridMultilevel"/>
    <w:tmpl w:val="B4F47526"/>
    <w:lvl w:ilvl="0" w:tplc="0994CD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7210B6"/>
    <w:multiLevelType w:val="hybridMultilevel"/>
    <w:tmpl w:val="BA18E53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EE2695"/>
    <w:multiLevelType w:val="hybridMultilevel"/>
    <w:tmpl w:val="CA64078E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FB5079"/>
    <w:multiLevelType w:val="hybridMultilevel"/>
    <w:tmpl w:val="FCD669A0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B65D07"/>
    <w:multiLevelType w:val="hybridMultilevel"/>
    <w:tmpl w:val="241EF4EC"/>
    <w:lvl w:ilvl="0" w:tplc="DD56DD5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F0603D"/>
    <w:multiLevelType w:val="hybridMultilevel"/>
    <w:tmpl w:val="9B14EFC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A61800"/>
    <w:multiLevelType w:val="hybridMultilevel"/>
    <w:tmpl w:val="95DCC112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9A19EE"/>
    <w:multiLevelType w:val="hybridMultilevel"/>
    <w:tmpl w:val="FA5ADDB2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9410DA"/>
    <w:multiLevelType w:val="hybridMultilevel"/>
    <w:tmpl w:val="5396F1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E0021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46D1440"/>
    <w:multiLevelType w:val="hybridMultilevel"/>
    <w:tmpl w:val="021C3B5A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11690C"/>
    <w:multiLevelType w:val="hybridMultilevel"/>
    <w:tmpl w:val="756AD0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2F4208"/>
    <w:multiLevelType w:val="hybridMultilevel"/>
    <w:tmpl w:val="D3E47254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FB3767"/>
    <w:multiLevelType w:val="hybridMultilevel"/>
    <w:tmpl w:val="B8AE8A54"/>
    <w:lvl w:ilvl="0" w:tplc="95FC8A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 w15:restartNumberingAfterBreak="0">
    <w:nsid w:val="59FD00A5"/>
    <w:multiLevelType w:val="hybridMultilevel"/>
    <w:tmpl w:val="CE5889CC"/>
    <w:lvl w:ilvl="0" w:tplc="FCFC09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CB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2E0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EC8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852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05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C6C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695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050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724B0"/>
    <w:multiLevelType w:val="multilevel"/>
    <w:tmpl w:val="3B3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B1514E"/>
    <w:multiLevelType w:val="hybridMultilevel"/>
    <w:tmpl w:val="B9FEE1E8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EF4706"/>
    <w:multiLevelType w:val="hybridMultilevel"/>
    <w:tmpl w:val="005E72A6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0C20"/>
    <w:multiLevelType w:val="hybridMultilevel"/>
    <w:tmpl w:val="804C6120"/>
    <w:lvl w:ilvl="0" w:tplc="A2820704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779E8"/>
    <w:multiLevelType w:val="hybridMultilevel"/>
    <w:tmpl w:val="79C62668"/>
    <w:lvl w:ilvl="0" w:tplc="E58011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04033"/>
    <w:multiLevelType w:val="hybridMultilevel"/>
    <w:tmpl w:val="5E5C4FF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E80153"/>
    <w:multiLevelType w:val="hybridMultilevel"/>
    <w:tmpl w:val="EA60E490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942005"/>
    <w:multiLevelType w:val="hybridMultilevel"/>
    <w:tmpl w:val="241EF4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A0233D"/>
    <w:multiLevelType w:val="hybridMultilevel"/>
    <w:tmpl w:val="286C4054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6705E"/>
    <w:multiLevelType w:val="hybridMultilevel"/>
    <w:tmpl w:val="25081F06"/>
    <w:lvl w:ilvl="0" w:tplc="E1A4D58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916BE"/>
    <w:multiLevelType w:val="hybridMultilevel"/>
    <w:tmpl w:val="44C45F44"/>
    <w:lvl w:ilvl="0" w:tplc="AFF26356">
      <w:numFmt w:val="bullet"/>
      <w:lvlText w:val="-"/>
      <w:lvlJc w:val="left"/>
      <w:pPr>
        <w:ind w:left="645" w:hanging="360"/>
      </w:pPr>
      <w:rPr>
        <w:rFonts w:ascii="Verdana" w:eastAsia="Times New Roman" w:hAnsi="Verdana" w:cs="Tahoma" w:hint="default"/>
      </w:rPr>
    </w:lvl>
    <w:lvl w:ilvl="1" w:tplc="2C0A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3" w15:restartNumberingAfterBreak="0">
    <w:nsid w:val="78F81768"/>
    <w:multiLevelType w:val="hybridMultilevel"/>
    <w:tmpl w:val="5AD4EC3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9F17C3"/>
    <w:multiLevelType w:val="hybridMultilevel"/>
    <w:tmpl w:val="85F232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F70D8"/>
    <w:multiLevelType w:val="hybridMultilevel"/>
    <w:tmpl w:val="C7DA806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E73704"/>
    <w:multiLevelType w:val="hybridMultilevel"/>
    <w:tmpl w:val="C9B22DC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740FB2"/>
    <w:multiLevelType w:val="hybridMultilevel"/>
    <w:tmpl w:val="1BEA4986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EC0540D"/>
    <w:multiLevelType w:val="hybridMultilevel"/>
    <w:tmpl w:val="9EC44A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16"/>
  </w:num>
  <w:num w:numId="3">
    <w:abstractNumId w:val="34"/>
  </w:num>
  <w:num w:numId="4">
    <w:abstractNumId w:val="26"/>
  </w:num>
  <w:num w:numId="5">
    <w:abstractNumId w:val="1"/>
  </w:num>
  <w:num w:numId="6">
    <w:abstractNumId w:val="48"/>
  </w:num>
  <w:num w:numId="7">
    <w:abstractNumId w:val="24"/>
  </w:num>
  <w:num w:numId="8">
    <w:abstractNumId w:val="27"/>
  </w:num>
  <w:num w:numId="9">
    <w:abstractNumId w:val="33"/>
  </w:num>
  <w:num w:numId="10">
    <w:abstractNumId w:val="6"/>
  </w:num>
  <w:num w:numId="11">
    <w:abstractNumId w:val="38"/>
  </w:num>
  <w:num w:numId="12">
    <w:abstractNumId w:val="41"/>
  </w:num>
  <w:num w:numId="13">
    <w:abstractNumId w:val="21"/>
  </w:num>
  <w:num w:numId="14">
    <w:abstractNumId w:val="36"/>
  </w:num>
  <w:num w:numId="15">
    <w:abstractNumId w:val="39"/>
  </w:num>
  <w:num w:numId="16">
    <w:abstractNumId w:val="7"/>
  </w:num>
  <w:num w:numId="17">
    <w:abstractNumId w:val="5"/>
  </w:num>
  <w:num w:numId="18">
    <w:abstractNumId w:val="28"/>
  </w:num>
  <w:num w:numId="19">
    <w:abstractNumId w:val="0"/>
  </w:num>
  <w:num w:numId="20">
    <w:abstractNumId w:val="20"/>
  </w:num>
  <w:num w:numId="21">
    <w:abstractNumId w:val="19"/>
  </w:num>
  <w:num w:numId="22">
    <w:abstractNumId w:val="8"/>
  </w:num>
  <w:num w:numId="23">
    <w:abstractNumId w:val="2"/>
  </w:num>
  <w:num w:numId="24">
    <w:abstractNumId w:val="45"/>
  </w:num>
  <w:num w:numId="25">
    <w:abstractNumId w:val="40"/>
  </w:num>
  <w:num w:numId="26">
    <w:abstractNumId w:val="12"/>
  </w:num>
  <w:num w:numId="27">
    <w:abstractNumId w:val="11"/>
  </w:num>
  <w:num w:numId="28">
    <w:abstractNumId w:val="29"/>
  </w:num>
  <w:num w:numId="29">
    <w:abstractNumId w:val="32"/>
  </w:num>
  <w:num w:numId="30">
    <w:abstractNumId w:val="3"/>
  </w:num>
  <w:num w:numId="31">
    <w:abstractNumId w:val="4"/>
  </w:num>
  <w:num w:numId="32">
    <w:abstractNumId w:val="22"/>
  </w:num>
  <w:num w:numId="33">
    <w:abstractNumId w:val="43"/>
  </w:num>
  <w:num w:numId="34">
    <w:abstractNumId w:val="37"/>
  </w:num>
  <w:num w:numId="35">
    <w:abstractNumId w:val="18"/>
  </w:num>
  <w:num w:numId="36">
    <w:abstractNumId w:val="31"/>
  </w:num>
  <w:num w:numId="37">
    <w:abstractNumId w:val="14"/>
  </w:num>
  <w:num w:numId="38">
    <w:abstractNumId w:val="46"/>
  </w:num>
  <w:num w:numId="39">
    <w:abstractNumId w:val="23"/>
  </w:num>
  <w:num w:numId="40">
    <w:abstractNumId w:val="47"/>
  </w:num>
  <w:num w:numId="41">
    <w:abstractNumId w:val="9"/>
  </w:num>
  <w:num w:numId="42">
    <w:abstractNumId w:val="44"/>
  </w:num>
  <w:num w:numId="43">
    <w:abstractNumId w:val="13"/>
  </w:num>
  <w:num w:numId="44">
    <w:abstractNumId w:val="15"/>
  </w:num>
  <w:num w:numId="45">
    <w:abstractNumId w:val="10"/>
  </w:num>
  <w:num w:numId="46">
    <w:abstractNumId w:val="17"/>
  </w:num>
  <w:num w:numId="47">
    <w:abstractNumId w:val="25"/>
  </w:num>
  <w:num w:numId="48">
    <w:abstractNumId w:val="42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4A"/>
    <w:rsid w:val="00090AC6"/>
    <w:rsid w:val="000917E1"/>
    <w:rsid w:val="000A2DAA"/>
    <w:rsid w:val="000A2EF3"/>
    <w:rsid w:val="000C42D5"/>
    <w:rsid w:val="000F630D"/>
    <w:rsid w:val="0011180E"/>
    <w:rsid w:val="00142EC4"/>
    <w:rsid w:val="00150A49"/>
    <w:rsid w:val="001531FE"/>
    <w:rsid w:val="001A1E0E"/>
    <w:rsid w:val="001C50A1"/>
    <w:rsid w:val="001D5799"/>
    <w:rsid w:val="001F381B"/>
    <w:rsid w:val="001F7897"/>
    <w:rsid w:val="00201C56"/>
    <w:rsid w:val="0021220D"/>
    <w:rsid w:val="0027183F"/>
    <w:rsid w:val="002A07D5"/>
    <w:rsid w:val="002A0FD0"/>
    <w:rsid w:val="002D7C48"/>
    <w:rsid w:val="003077AC"/>
    <w:rsid w:val="00312C44"/>
    <w:rsid w:val="00313ED6"/>
    <w:rsid w:val="003457D5"/>
    <w:rsid w:val="0037089E"/>
    <w:rsid w:val="00397440"/>
    <w:rsid w:val="003A10BE"/>
    <w:rsid w:val="003A4B6B"/>
    <w:rsid w:val="003B4D9B"/>
    <w:rsid w:val="003D1829"/>
    <w:rsid w:val="003E783A"/>
    <w:rsid w:val="003F1BEB"/>
    <w:rsid w:val="003F37CD"/>
    <w:rsid w:val="00431276"/>
    <w:rsid w:val="0043727B"/>
    <w:rsid w:val="004407B1"/>
    <w:rsid w:val="004502F7"/>
    <w:rsid w:val="00455B56"/>
    <w:rsid w:val="00480546"/>
    <w:rsid w:val="00485E8A"/>
    <w:rsid w:val="004A65B1"/>
    <w:rsid w:val="004B1DD1"/>
    <w:rsid w:val="004C047C"/>
    <w:rsid w:val="004C7F85"/>
    <w:rsid w:val="004D5E95"/>
    <w:rsid w:val="004E1B55"/>
    <w:rsid w:val="004F0088"/>
    <w:rsid w:val="004F67EB"/>
    <w:rsid w:val="00515657"/>
    <w:rsid w:val="005243F0"/>
    <w:rsid w:val="00531545"/>
    <w:rsid w:val="00545AC7"/>
    <w:rsid w:val="00552DBE"/>
    <w:rsid w:val="00555A04"/>
    <w:rsid w:val="00562CE3"/>
    <w:rsid w:val="0057300E"/>
    <w:rsid w:val="005B0A7E"/>
    <w:rsid w:val="005B24A0"/>
    <w:rsid w:val="005B61F4"/>
    <w:rsid w:val="005B796B"/>
    <w:rsid w:val="005E124A"/>
    <w:rsid w:val="005E2553"/>
    <w:rsid w:val="006159E8"/>
    <w:rsid w:val="00617D8A"/>
    <w:rsid w:val="00621C4A"/>
    <w:rsid w:val="00623AE3"/>
    <w:rsid w:val="00627D4A"/>
    <w:rsid w:val="00636D55"/>
    <w:rsid w:val="00680B41"/>
    <w:rsid w:val="006B79A1"/>
    <w:rsid w:val="006D5D2F"/>
    <w:rsid w:val="006E0A8E"/>
    <w:rsid w:val="006E110B"/>
    <w:rsid w:val="007200D8"/>
    <w:rsid w:val="0072447D"/>
    <w:rsid w:val="00773824"/>
    <w:rsid w:val="00781FF3"/>
    <w:rsid w:val="007B502A"/>
    <w:rsid w:val="007C77A5"/>
    <w:rsid w:val="00821987"/>
    <w:rsid w:val="00822126"/>
    <w:rsid w:val="0082719E"/>
    <w:rsid w:val="00832EDC"/>
    <w:rsid w:val="00846919"/>
    <w:rsid w:val="00861CFA"/>
    <w:rsid w:val="00865A8A"/>
    <w:rsid w:val="0087630F"/>
    <w:rsid w:val="008C3179"/>
    <w:rsid w:val="008F6CA2"/>
    <w:rsid w:val="00910770"/>
    <w:rsid w:val="00947DE1"/>
    <w:rsid w:val="00977F34"/>
    <w:rsid w:val="0099308D"/>
    <w:rsid w:val="009B4CFF"/>
    <w:rsid w:val="009B5858"/>
    <w:rsid w:val="009B6DAB"/>
    <w:rsid w:val="009B79F3"/>
    <w:rsid w:val="009C09B5"/>
    <w:rsid w:val="009E0E3D"/>
    <w:rsid w:val="00A0016E"/>
    <w:rsid w:val="00A273D4"/>
    <w:rsid w:val="00A378DC"/>
    <w:rsid w:val="00AD2066"/>
    <w:rsid w:val="00AE7490"/>
    <w:rsid w:val="00AF4B86"/>
    <w:rsid w:val="00B23C69"/>
    <w:rsid w:val="00B31FBE"/>
    <w:rsid w:val="00B36036"/>
    <w:rsid w:val="00B81AB5"/>
    <w:rsid w:val="00B81D3D"/>
    <w:rsid w:val="00B93A2E"/>
    <w:rsid w:val="00B94B82"/>
    <w:rsid w:val="00BA1C44"/>
    <w:rsid w:val="00BA2B9C"/>
    <w:rsid w:val="00C037FB"/>
    <w:rsid w:val="00C23C01"/>
    <w:rsid w:val="00C519CD"/>
    <w:rsid w:val="00CB3F75"/>
    <w:rsid w:val="00CC3EDC"/>
    <w:rsid w:val="00CC5E16"/>
    <w:rsid w:val="00CF0D20"/>
    <w:rsid w:val="00D570AE"/>
    <w:rsid w:val="00D61C44"/>
    <w:rsid w:val="00D62F41"/>
    <w:rsid w:val="00DC6277"/>
    <w:rsid w:val="00E048DC"/>
    <w:rsid w:val="00E354A5"/>
    <w:rsid w:val="00E74D5C"/>
    <w:rsid w:val="00E858AC"/>
    <w:rsid w:val="00E86450"/>
    <w:rsid w:val="00F4668B"/>
    <w:rsid w:val="00F56FAF"/>
    <w:rsid w:val="00F93E63"/>
    <w:rsid w:val="00F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384E58D1"/>
  <w15:chartTrackingRefBased/>
  <w15:docId w15:val="{3C84DE6B-D396-473E-A85C-DD47E6A7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9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15</cp:revision>
  <cp:lastPrinted>2007-08-22T14:34:00Z</cp:lastPrinted>
  <dcterms:created xsi:type="dcterms:W3CDTF">2019-04-17T20:35:00Z</dcterms:created>
  <dcterms:modified xsi:type="dcterms:W3CDTF">2019-04-17T20:43:00Z</dcterms:modified>
</cp:coreProperties>
</file>