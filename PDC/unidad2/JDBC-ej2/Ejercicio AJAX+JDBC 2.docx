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27EAC" w14:textId="77777777" w:rsidR="00230B56" w:rsidRDefault="00387757" w:rsidP="00B1052D">
      <w:p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 xml:space="preserve">Se </w:t>
      </w:r>
      <w:r w:rsidR="00B1052D" w:rsidRPr="00B1052D">
        <w:rPr>
          <w:rFonts w:cs="Times New Roman"/>
          <w:sz w:val="20"/>
          <w:szCs w:val="20"/>
          <w:lang w:val="es-AR" w:eastAsia="es-AR"/>
        </w:rPr>
        <w:t>s</w:t>
      </w:r>
      <w:r>
        <w:rPr>
          <w:rFonts w:cs="Times New Roman"/>
          <w:sz w:val="20"/>
          <w:szCs w:val="20"/>
          <w:lang w:val="es-AR" w:eastAsia="es-AR"/>
        </w:rPr>
        <w:t>olicita</w:t>
      </w:r>
      <w:r w:rsidR="00B1052D" w:rsidRPr="00B1052D">
        <w:rPr>
          <w:rFonts w:cs="Times New Roman"/>
          <w:sz w:val="20"/>
          <w:szCs w:val="20"/>
          <w:lang w:val="es-AR" w:eastAsia="es-AR"/>
        </w:rPr>
        <w:t xml:space="preserve"> implementar </w:t>
      </w:r>
      <w:r w:rsidR="00230B56">
        <w:rPr>
          <w:rFonts w:cs="Times New Roman"/>
          <w:sz w:val="20"/>
          <w:szCs w:val="20"/>
          <w:lang w:val="es-AR" w:eastAsia="es-AR"/>
        </w:rPr>
        <w:t>un portal de visualización de videos publicados a través de YouTube</w:t>
      </w:r>
      <w:r>
        <w:rPr>
          <w:rFonts w:cs="Times New Roman"/>
          <w:sz w:val="20"/>
          <w:szCs w:val="20"/>
          <w:lang w:val="es-AR" w:eastAsia="es-AR"/>
        </w:rPr>
        <w:t>.</w:t>
      </w:r>
      <w:r w:rsidR="00230B56">
        <w:rPr>
          <w:rFonts w:cs="Times New Roman"/>
          <w:sz w:val="20"/>
          <w:szCs w:val="20"/>
          <w:lang w:val="es-AR" w:eastAsia="es-AR"/>
        </w:rPr>
        <w:t xml:space="preserve"> </w:t>
      </w:r>
    </w:p>
    <w:p w14:paraId="11E26A26" w14:textId="77777777" w:rsidR="00230B56" w:rsidRDefault="00230B56" w:rsidP="00B1052D">
      <w:pPr>
        <w:rPr>
          <w:rFonts w:cs="Times New Roman"/>
          <w:sz w:val="20"/>
          <w:szCs w:val="20"/>
          <w:lang w:val="es-AR" w:eastAsia="es-AR"/>
        </w:rPr>
      </w:pPr>
    </w:p>
    <w:p w14:paraId="360EE93B" w14:textId="77777777" w:rsidR="00230B56" w:rsidRDefault="00230B56" w:rsidP="00B1052D">
      <w:pPr>
        <w:rPr>
          <w:rFonts w:cs="Times New Roman"/>
          <w:sz w:val="20"/>
          <w:szCs w:val="20"/>
          <w:lang w:val="es-AR" w:eastAsia="es-AR"/>
        </w:rPr>
      </w:pPr>
      <w:r w:rsidRPr="00230B56">
        <w:rPr>
          <w:rFonts w:cs="Times New Roman"/>
          <w:sz w:val="20"/>
          <w:szCs w:val="20"/>
          <w:u w:val="single"/>
          <w:lang w:val="es-AR" w:eastAsia="es-AR"/>
        </w:rPr>
        <w:t>Pantalla 1</w:t>
      </w:r>
      <w:r>
        <w:rPr>
          <w:rFonts w:cs="Times New Roman"/>
          <w:sz w:val="20"/>
          <w:szCs w:val="20"/>
          <w:lang w:val="es-AR" w:eastAsia="es-AR"/>
        </w:rPr>
        <w:t xml:space="preserve">: Búsqueda con resultados </w:t>
      </w:r>
    </w:p>
    <w:p w14:paraId="75164376" w14:textId="77777777" w:rsidR="00230B56" w:rsidRDefault="00230B56" w:rsidP="00B1052D">
      <w:pPr>
        <w:rPr>
          <w:rFonts w:cs="Times New Roman"/>
          <w:sz w:val="20"/>
          <w:szCs w:val="20"/>
          <w:lang w:val="es-AR" w:eastAsia="es-AR"/>
        </w:rPr>
      </w:pPr>
    </w:p>
    <w:p w14:paraId="72270D8F" w14:textId="3AFE5878" w:rsidR="00230B56" w:rsidRDefault="00221213" w:rsidP="00B1052D">
      <w:pPr>
        <w:rPr>
          <w:rFonts w:cs="Times New Roman"/>
          <w:sz w:val="20"/>
          <w:szCs w:val="20"/>
          <w:lang w:val="es-AR" w:eastAsia="es-AR"/>
        </w:rPr>
      </w:pPr>
      <w:bookmarkStart w:id="0" w:name="_GoBack"/>
      <w:r>
        <w:rPr>
          <w:rFonts w:cs="Times New Roman"/>
          <w:noProof/>
          <w:sz w:val="20"/>
          <w:szCs w:val="20"/>
          <w:lang w:val="es-AR" w:eastAsia="es-AR"/>
        </w:rPr>
        <w:drawing>
          <wp:inline distT="0" distB="0" distL="0" distR="0" wp14:anchorId="0459635F" wp14:editId="75E05A8A">
            <wp:extent cx="6115050" cy="4086225"/>
            <wp:effectExtent l="0" t="0" r="0" b="0"/>
            <wp:docPr id="2" name="Imagen 2" descr="Pantalla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ntalla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F40255A" w14:textId="77777777" w:rsidR="00230B56" w:rsidRDefault="00230B56" w:rsidP="00B1052D">
      <w:pPr>
        <w:rPr>
          <w:rFonts w:cs="Times New Roman"/>
          <w:sz w:val="20"/>
          <w:szCs w:val="20"/>
          <w:lang w:val="es-AR" w:eastAsia="es-AR"/>
        </w:rPr>
      </w:pPr>
    </w:p>
    <w:p w14:paraId="3AE5D805" w14:textId="77777777" w:rsidR="00230B56" w:rsidRDefault="00230B56" w:rsidP="00B1052D">
      <w:pPr>
        <w:rPr>
          <w:rFonts w:cs="Times New Roman"/>
          <w:sz w:val="20"/>
          <w:szCs w:val="20"/>
          <w:lang w:val="es-AR" w:eastAsia="es-AR"/>
        </w:rPr>
      </w:pPr>
      <w:r w:rsidRPr="00230B56">
        <w:rPr>
          <w:rFonts w:cs="Times New Roman"/>
          <w:sz w:val="20"/>
          <w:szCs w:val="20"/>
          <w:u w:val="single"/>
          <w:lang w:val="es-AR" w:eastAsia="es-AR"/>
        </w:rPr>
        <w:t>Pantalla 2</w:t>
      </w:r>
      <w:r>
        <w:rPr>
          <w:rFonts w:cs="Times New Roman"/>
          <w:sz w:val="20"/>
          <w:szCs w:val="20"/>
          <w:lang w:val="es-AR" w:eastAsia="es-AR"/>
        </w:rPr>
        <w:t>: Búsqueda sin resultados</w:t>
      </w:r>
    </w:p>
    <w:p w14:paraId="1E9D07FE" w14:textId="77777777" w:rsidR="00230B56" w:rsidRDefault="00230B56" w:rsidP="00B1052D">
      <w:pPr>
        <w:rPr>
          <w:rFonts w:cs="Times New Roman"/>
          <w:sz w:val="20"/>
          <w:szCs w:val="20"/>
          <w:lang w:val="es-AR" w:eastAsia="es-AR"/>
        </w:rPr>
      </w:pPr>
    </w:p>
    <w:p w14:paraId="09485C64" w14:textId="133E2108" w:rsidR="00230B56" w:rsidRDefault="00221213" w:rsidP="00B1052D">
      <w:p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noProof/>
          <w:sz w:val="20"/>
          <w:szCs w:val="20"/>
          <w:lang w:val="es-AR" w:eastAsia="es-AR"/>
        </w:rPr>
        <w:drawing>
          <wp:inline distT="0" distB="0" distL="0" distR="0" wp14:anchorId="7445F047" wp14:editId="59D9CA98">
            <wp:extent cx="6115050" cy="1676400"/>
            <wp:effectExtent l="0" t="0" r="0" b="0"/>
            <wp:docPr id="3" name="Imagen 3" descr="Pantalla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ntalla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D15E3" w14:textId="77777777" w:rsidR="00387757" w:rsidRDefault="00230B56" w:rsidP="00B1052D">
      <w:p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u w:val="single"/>
          <w:lang w:val="es-AR" w:eastAsia="es-AR"/>
        </w:rPr>
        <w:t>Pantalla 3</w:t>
      </w:r>
      <w:r>
        <w:rPr>
          <w:rFonts w:cs="Times New Roman"/>
          <w:sz w:val="20"/>
          <w:szCs w:val="20"/>
          <w:lang w:val="es-AR" w:eastAsia="es-AR"/>
        </w:rPr>
        <w:t>: Visualización de un video publicado</w:t>
      </w:r>
    </w:p>
    <w:p w14:paraId="690D69B9" w14:textId="77777777" w:rsidR="00230B56" w:rsidRDefault="00230B56" w:rsidP="00B1052D">
      <w:pPr>
        <w:rPr>
          <w:rFonts w:cs="Times New Roman"/>
          <w:sz w:val="20"/>
          <w:szCs w:val="20"/>
          <w:lang w:val="es-AR" w:eastAsia="es-AR"/>
        </w:rPr>
      </w:pPr>
    </w:p>
    <w:p w14:paraId="429DCA41" w14:textId="713318EA" w:rsidR="00230B56" w:rsidRPr="00230B56" w:rsidRDefault="00221213" w:rsidP="00B1052D">
      <w:p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noProof/>
          <w:sz w:val="20"/>
          <w:szCs w:val="20"/>
          <w:lang w:val="es-AR" w:eastAsia="es-AR"/>
        </w:rPr>
        <w:lastRenderedPageBreak/>
        <w:drawing>
          <wp:inline distT="0" distB="0" distL="0" distR="0" wp14:anchorId="3A1FB98C" wp14:editId="57299482">
            <wp:extent cx="6115050" cy="3105150"/>
            <wp:effectExtent l="0" t="0" r="0" b="0"/>
            <wp:docPr id="4" name="Imagen 4" descr="Pantalla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ntalla-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4F69B" w14:textId="77777777" w:rsidR="00230B56" w:rsidRDefault="00230B56" w:rsidP="00B1052D">
      <w:pPr>
        <w:rPr>
          <w:rFonts w:cs="Times New Roman"/>
          <w:sz w:val="20"/>
          <w:szCs w:val="20"/>
          <w:lang w:val="es-AR" w:eastAsia="es-AR"/>
        </w:rPr>
      </w:pPr>
    </w:p>
    <w:p w14:paraId="4E556DBA" w14:textId="3626C42C" w:rsidR="00387757" w:rsidRDefault="00387757" w:rsidP="00B1052D">
      <w:p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 xml:space="preserve">Para poder construir el criterio de búsqueda se solicita </w:t>
      </w:r>
      <w:r w:rsidR="00230B56">
        <w:rPr>
          <w:rFonts w:cs="Times New Roman"/>
          <w:sz w:val="20"/>
          <w:szCs w:val="20"/>
          <w:lang w:val="es-AR" w:eastAsia="es-AR"/>
        </w:rPr>
        <w:t xml:space="preserve">implementar un </w:t>
      </w:r>
      <w:r w:rsidR="00377FB8">
        <w:rPr>
          <w:rFonts w:cs="Times New Roman"/>
          <w:sz w:val="20"/>
          <w:szCs w:val="20"/>
          <w:lang w:val="es-AR" w:eastAsia="es-AR"/>
        </w:rPr>
        <w:t>"</w:t>
      </w:r>
      <w:proofErr w:type="spellStart"/>
      <w:r w:rsidR="007B5F1A">
        <w:rPr>
          <w:rFonts w:cs="Times New Roman"/>
          <w:sz w:val="20"/>
          <w:szCs w:val="20"/>
          <w:lang w:val="es-AR" w:eastAsia="es-AR"/>
        </w:rPr>
        <w:t>C</w:t>
      </w:r>
      <w:r w:rsidR="00230B56">
        <w:rPr>
          <w:rFonts w:cs="Times New Roman"/>
          <w:sz w:val="20"/>
          <w:szCs w:val="20"/>
          <w:lang w:val="es-AR" w:eastAsia="es-AR"/>
        </w:rPr>
        <w:t>ustom</w:t>
      </w:r>
      <w:proofErr w:type="spellEnd"/>
      <w:r w:rsidR="00230B56">
        <w:rPr>
          <w:rFonts w:cs="Times New Roman"/>
          <w:sz w:val="20"/>
          <w:szCs w:val="20"/>
          <w:lang w:val="es-AR" w:eastAsia="es-AR"/>
        </w:rPr>
        <w:t xml:space="preserve"> </w:t>
      </w:r>
      <w:r w:rsidR="007B5F1A">
        <w:rPr>
          <w:rFonts w:cs="Times New Roman"/>
          <w:sz w:val="20"/>
          <w:szCs w:val="20"/>
          <w:lang w:val="es-AR" w:eastAsia="es-AR"/>
        </w:rPr>
        <w:t>T</w:t>
      </w:r>
      <w:r w:rsidR="00230B56">
        <w:rPr>
          <w:rFonts w:cs="Times New Roman"/>
          <w:sz w:val="20"/>
          <w:szCs w:val="20"/>
          <w:lang w:val="es-AR" w:eastAsia="es-AR"/>
        </w:rPr>
        <w:t>ag</w:t>
      </w:r>
      <w:r w:rsidR="00377FB8">
        <w:rPr>
          <w:rFonts w:cs="Times New Roman"/>
          <w:sz w:val="20"/>
          <w:szCs w:val="20"/>
          <w:lang w:val="es-AR" w:eastAsia="es-AR"/>
        </w:rPr>
        <w:t>"</w:t>
      </w:r>
      <w:r w:rsidR="00230B56">
        <w:rPr>
          <w:rFonts w:cs="Times New Roman"/>
          <w:sz w:val="20"/>
          <w:szCs w:val="20"/>
          <w:lang w:val="es-AR" w:eastAsia="es-AR"/>
        </w:rPr>
        <w:t xml:space="preserve"> que respete los siguientes requerimientos</w:t>
      </w:r>
      <w:r>
        <w:rPr>
          <w:rFonts w:cs="Times New Roman"/>
          <w:sz w:val="20"/>
          <w:szCs w:val="20"/>
          <w:lang w:val="es-AR" w:eastAsia="es-AR"/>
        </w:rPr>
        <w:t>:</w:t>
      </w:r>
      <w:r w:rsidR="00444B03">
        <w:rPr>
          <w:rFonts w:cs="Times New Roman"/>
          <w:sz w:val="20"/>
          <w:szCs w:val="20"/>
          <w:lang w:val="es-AR" w:eastAsia="es-AR"/>
        </w:rPr>
        <w:t xml:space="preserve"> </w:t>
      </w:r>
    </w:p>
    <w:p w14:paraId="3E5F551B" w14:textId="77777777" w:rsidR="00387757" w:rsidRDefault="00387757" w:rsidP="00B1052D">
      <w:pPr>
        <w:rPr>
          <w:rFonts w:cs="Times New Roman"/>
          <w:sz w:val="20"/>
          <w:szCs w:val="20"/>
          <w:lang w:val="es-AR" w:eastAsia="es-AR"/>
        </w:rPr>
      </w:pPr>
    </w:p>
    <w:p w14:paraId="6A50D329" w14:textId="77777777" w:rsidR="00230B56" w:rsidRDefault="00230B56" w:rsidP="00865399">
      <w:pPr>
        <w:numPr>
          <w:ilvl w:val="0"/>
          <w:numId w:val="2"/>
        </w:num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>El campo de búsqueda debe permitir hasta 255 caracteres como máximo.</w:t>
      </w:r>
    </w:p>
    <w:p w14:paraId="39C1AA61" w14:textId="77777777" w:rsidR="007B5F1A" w:rsidRDefault="00230B56" w:rsidP="00377FB8">
      <w:pPr>
        <w:numPr>
          <w:ilvl w:val="0"/>
          <w:numId w:val="2"/>
        </w:num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>La lista de categorías se obtiene de ejecuta</w:t>
      </w:r>
      <w:r w:rsidR="007B5F1A">
        <w:rPr>
          <w:rFonts w:cs="Times New Roman"/>
          <w:sz w:val="20"/>
          <w:szCs w:val="20"/>
          <w:lang w:val="es-AR" w:eastAsia="es-AR"/>
        </w:rPr>
        <w:t>r</w:t>
      </w:r>
      <w:r>
        <w:rPr>
          <w:rFonts w:cs="Times New Roman"/>
          <w:sz w:val="20"/>
          <w:szCs w:val="20"/>
          <w:lang w:val="es-AR" w:eastAsia="es-AR"/>
        </w:rPr>
        <w:t xml:space="preserve"> el procedimiento </w:t>
      </w:r>
      <w:proofErr w:type="spellStart"/>
      <w:r w:rsidR="00377FB8" w:rsidRPr="00377FB8">
        <w:rPr>
          <w:rFonts w:cs="Times New Roman"/>
          <w:b/>
          <w:sz w:val="20"/>
          <w:szCs w:val="20"/>
          <w:lang w:val="es-AR" w:eastAsia="es-AR"/>
        </w:rPr>
        <w:t>dbo.get_categorias_videos</w:t>
      </w:r>
      <w:proofErr w:type="spellEnd"/>
      <w:r w:rsidR="00377FB8" w:rsidRPr="00377FB8">
        <w:rPr>
          <w:rFonts w:cs="Times New Roman"/>
          <w:sz w:val="20"/>
          <w:szCs w:val="20"/>
          <w:lang w:val="es-AR" w:eastAsia="es-AR"/>
        </w:rPr>
        <w:t xml:space="preserve">. </w:t>
      </w:r>
    </w:p>
    <w:p w14:paraId="55B226F3" w14:textId="77777777" w:rsidR="00377FB8" w:rsidRDefault="00377FB8" w:rsidP="007B5F1A">
      <w:pPr>
        <w:ind w:left="720"/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>A su vez, agregar la opción “Todos” al comienzo de la lista y marcarla por defecto.</w:t>
      </w:r>
    </w:p>
    <w:p w14:paraId="2E8D1EB5" w14:textId="77777777" w:rsidR="00377FB8" w:rsidRDefault="00377FB8" w:rsidP="00377FB8">
      <w:pPr>
        <w:ind w:left="720"/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 xml:space="preserve">Al hacer clic en las etiquetas se deberá seleccionar el </w:t>
      </w:r>
      <w:proofErr w:type="spellStart"/>
      <w:r>
        <w:rPr>
          <w:rFonts w:cs="Times New Roman"/>
          <w:sz w:val="20"/>
          <w:szCs w:val="20"/>
          <w:lang w:val="es-AR" w:eastAsia="es-AR"/>
        </w:rPr>
        <w:t>radiobutton</w:t>
      </w:r>
      <w:proofErr w:type="spellEnd"/>
      <w:r>
        <w:rPr>
          <w:rFonts w:cs="Times New Roman"/>
          <w:sz w:val="20"/>
          <w:szCs w:val="20"/>
          <w:lang w:val="es-AR" w:eastAsia="es-AR"/>
        </w:rPr>
        <w:t>.</w:t>
      </w:r>
    </w:p>
    <w:p w14:paraId="76DFC4D7" w14:textId="77777777" w:rsidR="00387757" w:rsidRDefault="00377FB8" w:rsidP="00377FB8">
      <w:pPr>
        <w:numPr>
          <w:ilvl w:val="0"/>
          <w:numId w:val="2"/>
        </w:num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 xml:space="preserve">Para el botón "Buscar", se debe especificar por parámetro la función de </w:t>
      </w:r>
      <w:proofErr w:type="spellStart"/>
      <w:r>
        <w:rPr>
          <w:rFonts w:cs="Times New Roman"/>
          <w:sz w:val="20"/>
          <w:szCs w:val="20"/>
          <w:lang w:val="es-AR" w:eastAsia="es-AR"/>
        </w:rPr>
        <w:t>javascript</w:t>
      </w:r>
      <w:proofErr w:type="spellEnd"/>
      <w:r>
        <w:rPr>
          <w:rFonts w:cs="Times New Roman"/>
          <w:sz w:val="20"/>
          <w:szCs w:val="20"/>
          <w:lang w:val="es-AR" w:eastAsia="es-AR"/>
        </w:rPr>
        <w:t xml:space="preserve"> que deberá ejecutar el mismo.  </w:t>
      </w:r>
      <w:r w:rsidR="00387757">
        <w:rPr>
          <w:rFonts w:cs="Times New Roman"/>
          <w:sz w:val="20"/>
          <w:szCs w:val="20"/>
          <w:lang w:val="es-AR" w:eastAsia="es-AR"/>
        </w:rPr>
        <w:t xml:space="preserve"> </w:t>
      </w:r>
    </w:p>
    <w:p w14:paraId="018F6A10" w14:textId="77777777" w:rsidR="00387757" w:rsidRDefault="00387757" w:rsidP="00B1052D">
      <w:pPr>
        <w:rPr>
          <w:rFonts w:cs="Times New Roman"/>
          <w:sz w:val="20"/>
          <w:szCs w:val="20"/>
          <w:lang w:val="es-AR" w:eastAsia="es-AR"/>
        </w:rPr>
      </w:pPr>
    </w:p>
    <w:p w14:paraId="75E4A853" w14:textId="38E9DFB9" w:rsidR="00377FB8" w:rsidRPr="00377FB8" w:rsidRDefault="00377FB8" w:rsidP="00B1052D">
      <w:pPr>
        <w:rPr>
          <w:rFonts w:cs="Times New Roman"/>
          <w:b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>La búsqueda de resultados deberá programarse con AJAX y la petición deberá procesar</w:t>
      </w:r>
      <w:r w:rsidR="00F327BF">
        <w:rPr>
          <w:rFonts w:cs="Times New Roman"/>
          <w:sz w:val="20"/>
          <w:szCs w:val="20"/>
          <w:lang w:val="es-AR" w:eastAsia="es-AR"/>
        </w:rPr>
        <w:t>se con</w:t>
      </w:r>
      <w:r>
        <w:rPr>
          <w:rFonts w:cs="Times New Roman"/>
          <w:sz w:val="20"/>
          <w:szCs w:val="20"/>
          <w:lang w:val="es-AR" w:eastAsia="es-AR"/>
        </w:rPr>
        <w:t xml:space="preserve"> un </w:t>
      </w:r>
      <w:proofErr w:type="spellStart"/>
      <w:r>
        <w:rPr>
          <w:rFonts w:cs="Times New Roman"/>
          <w:sz w:val="20"/>
          <w:szCs w:val="20"/>
          <w:lang w:val="es-AR" w:eastAsia="es-AR"/>
        </w:rPr>
        <w:t>Servlet</w:t>
      </w:r>
      <w:proofErr w:type="spellEnd"/>
      <w:r>
        <w:rPr>
          <w:rFonts w:cs="Times New Roman"/>
          <w:sz w:val="20"/>
          <w:szCs w:val="20"/>
          <w:lang w:val="es-AR" w:eastAsia="es-AR"/>
        </w:rPr>
        <w:t xml:space="preserve">. Utilizar la consulta </w:t>
      </w:r>
      <w:r w:rsidRPr="00377FB8">
        <w:rPr>
          <w:rFonts w:cs="Times New Roman"/>
          <w:b/>
          <w:sz w:val="20"/>
          <w:szCs w:val="20"/>
          <w:lang w:val="es-AR" w:eastAsia="es-AR"/>
        </w:rPr>
        <w:t>Videos</w:t>
      </w:r>
      <w:r>
        <w:rPr>
          <w:rFonts w:cs="Times New Roman"/>
          <w:sz w:val="20"/>
          <w:szCs w:val="20"/>
          <w:lang w:val="es-AR" w:eastAsia="es-AR"/>
        </w:rPr>
        <w:t xml:space="preserve"> del script proporcionado. Tener en cuenta lo siguiente: </w:t>
      </w:r>
    </w:p>
    <w:p w14:paraId="601A610D" w14:textId="77777777" w:rsidR="00377FB8" w:rsidRDefault="00377FB8" w:rsidP="00B1052D">
      <w:pPr>
        <w:rPr>
          <w:rFonts w:cs="Times New Roman"/>
          <w:sz w:val="20"/>
          <w:szCs w:val="20"/>
          <w:lang w:val="es-AR" w:eastAsia="es-AR"/>
        </w:rPr>
      </w:pPr>
    </w:p>
    <w:p w14:paraId="6F0A207D" w14:textId="77777777" w:rsidR="00377FB8" w:rsidRDefault="00377FB8" w:rsidP="00377FB8">
      <w:pPr>
        <w:numPr>
          <w:ilvl w:val="0"/>
          <w:numId w:val="2"/>
        </w:num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>Si no existen registros que satisfagan la búsqueda deberá informarse con un mensaje.</w:t>
      </w:r>
    </w:p>
    <w:p w14:paraId="728D4368" w14:textId="77777777" w:rsidR="00377FB8" w:rsidRDefault="00377FB8" w:rsidP="00377FB8">
      <w:pPr>
        <w:numPr>
          <w:ilvl w:val="0"/>
          <w:numId w:val="2"/>
        </w:num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>El resultado deberá mostrarse agrupado por "categoría", es decir:</w:t>
      </w:r>
    </w:p>
    <w:p w14:paraId="305FF17B" w14:textId="77777777" w:rsidR="00377FB8" w:rsidRDefault="00377FB8" w:rsidP="00377FB8">
      <w:pPr>
        <w:ind w:left="720"/>
        <w:rPr>
          <w:rFonts w:cs="Times New Roman"/>
          <w:b/>
          <w:sz w:val="20"/>
          <w:szCs w:val="20"/>
          <w:lang w:val="es-AR" w:eastAsia="es-AR"/>
        </w:rPr>
      </w:pPr>
      <w:r>
        <w:rPr>
          <w:rFonts w:cs="Times New Roman"/>
          <w:b/>
          <w:sz w:val="20"/>
          <w:szCs w:val="20"/>
          <w:lang w:val="es-AR" w:eastAsia="es-AR"/>
        </w:rPr>
        <w:t>CATEGORIA 1</w:t>
      </w:r>
    </w:p>
    <w:p w14:paraId="6BBFC988" w14:textId="77777777" w:rsidR="00377FB8" w:rsidRDefault="00377FB8" w:rsidP="00377FB8">
      <w:pPr>
        <w:ind w:left="720"/>
        <w:rPr>
          <w:rFonts w:cs="Times New Roman"/>
          <w:sz w:val="20"/>
          <w:szCs w:val="20"/>
          <w:lang w:val="es-AR" w:eastAsia="es-AR"/>
        </w:rPr>
      </w:pPr>
      <w:r w:rsidRPr="00377FB8">
        <w:rPr>
          <w:rFonts w:cs="Times New Roman"/>
          <w:b/>
          <w:sz w:val="20"/>
          <w:szCs w:val="20"/>
          <w:u w:val="single"/>
          <w:lang w:val="es-AR" w:eastAsia="es-AR"/>
        </w:rPr>
        <w:t>Título</w:t>
      </w:r>
      <w:r>
        <w:rPr>
          <w:rFonts w:cs="Times New Roman"/>
          <w:sz w:val="20"/>
          <w:szCs w:val="20"/>
          <w:lang w:val="es-AR" w:eastAsia="es-AR"/>
        </w:rPr>
        <w:t xml:space="preserve"> </w:t>
      </w:r>
      <w:r w:rsidRPr="00377FB8">
        <w:rPr>
          <w:rFonts w:cs="Times New Roman"/>
          <w:i/>
          <w:sz w:val="20"/>
          <w:szCs w:val="20"/>
          <w:lang w:val="es-AR" w:eastAsia="es-AR"/>
        </w:rPr>
        <w:t>Cantante</w:t>
      </w:r>
    </w:p>
    <w:p w14:paraId="37A35C0B" w14:textId="77777777" w:rsidR="00377FB8" w:rsidRDefault="00377FB8" w:rsidP="00377FB8">
      <w:pPr>
        <w:ind w:left="720"/>
        <w:rPr>
          <w:rFonts w:cs="Times New Roman"/>
          <w:sz w:val="20"/>
          <w:szCs w:val="20"/>
          <w:lang w:val="es-AR" w:eastAsia="es-AR"/>
        </w:rPr>
      </w:pPr>
      <w:r w:rsidRPr="00377FB8">
        <w:rPr>
          <w:rFonts w:cs="Times New Roman"/>
          <w:b/>
          <w:sz w:val="20"/>
          <w:szCs w:val="20"/>
          <w:u w:val="single"/>
          <w:lang w:val="es-AR" w:eastAsia="es-AR"/>
        </w:rPr>
        <w:t>Título</w:t>
      </w:r>
      <w:r>
        <w:rPr>
          <w:rFonts w:cs="Times New Roman"/>
          <w:sz w:val="20"/>
          <w:szCs w:val="20"/>
          <w:lang w:val="es-AR" w:eastAsia="es-AR"/>
        </w:rPr>
        <w:t xml:space="preserve"> </w:t>
      </w:r>
      <w:r w:rsidRPr="00377FB8">
        <w:rPr>
          <w:rFonts w:cs="Times New Roman"/>
          <w:i/>
          <w:sz w:val="20"/>
          <w:szCs w:val="20"/>
          <w:lang w:val="es-AR" w:eastAsia="es-AR"/>
        </w:rPr>
        <w:t>Cantante</w:t>
      </w:r>
    </w:p>
    <w:p w14:paraId="110EF2BB" w14:textId="77777777" w:rsidR="00377FB8" w:rsidRDefault="00377FB8" w:rsidP="00377FB8">
      <w:pPr>
        <w:ind w:left="720"/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>….</w:t>
      </w:r>
    </w:p>
    <w:p w14:paraId="0582B685" w14:textId="77777777" w:rsidR="00377FB8" w:rsidRDefault="00377FB8" w:rsidP="00377FB8">
      <w:pPr>
        <w:ind w:left="720"/>
        <w:rPr>
          <w:rFonts w:cs="Times New Roman"/>
          <w:sz w:val="20"/>
          <w:szCs w:val="20"/>
          <w:lang w:val="es-AR" w:eastAsia="es-AR"/>
        </w:rPr>
      </w:pPr>
    </w:p>
    <w:p w14:paraId="02A0C3D8" w14:textId="77777777" w:rsidR="00377FB8" w:rsidRDefault="00377FB8" w:rsidP="00377FB8">
      <w:pPr>
        <w:ind w:left="720"/>
        <w:rPr>
          <w:rFonts w:cs="Times New Roman"/>
          <w:b/>
          <w:sz w:val="20"/>
          <w:szCs w:val="20"/>
          <w:lang w:val="es-AR" w:eastAsia="es-AR"/>
        </w:rPr>
      </w:pPr>
      <w:r>
        <w:rPr>
          <w:rFonts w:cs="Times New Roman"/>
          <w:b/>
          <w:sz w:val="20"/>
          <w:szCs w:val="20"/>
          <w:lang w:val="es-AR" w:eastAsia="es-AR"/>
        </w:rPr>
        <w:t>CATEGORIA N</w:t>
      </w:r>
    </w:p>
    <w:p w14:paraId="6C85D96F" w14:textId="77777777" w:rsidR="00377FB8" w:rsidRDefault="00377FB8" w:rsidP="00377FB8">
      <w:pPr>
        <w:ind w:left="720"/>
        <w:rPr>
          <w:rFonts w:cs="Times New Roman"/>
          <w:sz w:val="20"/>
          <w:szCs w:val="20"/>
          <w:lang w:val="es-AR" w:eastAsia="es-AR"/>
        </w:rPr>
      </w:pPr>
      <w:r w:rsidRPr="00377FB8">
        <w:rPr>
          <w:rFonts w:cs="Times New Roman"/>
          <w:b/>
          <w:sz w:val="20"/>
          <w:szCs w:val="20"/>
          <w:u w:val="single"/>
          <w:lang w:val="es-AR" w:eastAsia="es-AR"/>
        </w:rPr>
        <w:t>Título</w:t>
      </w:r>
      <w:r>
        <w:rPr>
          <w:rFonts w:cs="Times New Roman"/>
          <w:sz w:val="20"/>
          <w:szCs w:val="20"/>
          <w:lang w:val="es-AR" w:eastAsia="es-AR"/>
        </w:rPr>
        <w:t xml:space="preserve"> </w:t>
      </w:r>
      <w:r w:rsidRPr="00377FB8">
        <w:rPr>
          <w:rFonts w:cs="Times New Roman"/>
          <w:i/>
          <w:sz w:val="20"/>
          <w:szCs w:val="20"/>
          <w:lang w:val="es-AR" w:eastAsia="es-AR"/>
        </w:rPr>
        <w:t>Cantante</w:t>
      </w:r>
    </w:p>
    <w:p w14:paraId="65F3585B" w14:textId="77777777" w:rsidR="00377FB8" w:rsidRDefault="00377FB8" w:rsidP="00377FB8">
      <w:pPr>
        <w:ind w:left="720"/>
        <w:rPr>
          <w:rFonts w:cs="Times New Roman"/>
          <w:sz w:val="20"/>
          <w:szCs w:val="20"/>
          <w:lang w:val="es-AR" w:eastAsia="es-AR"/>
        </w:rPr>
      </w:pPr>
      <w:r w:rsidRPr="00377FB8">
        <w:rPr>
          <w:rFonts w:cs="Times New Roman"/>
          <w:b/>
          <w:sz w:val="20"/>
          <w:szCs w:val="20"/>
          <w:u w:val="single"/>
          <w:lang w:val="es-AR" w:eastAsia="es-AR"/>
        </w:rPr>
        <w:t>Título</w:t>
      </w:r>
      <w:r>
        <w:rPr>
          <w:rFonts w:cs="Times New Roman"/>
          <w:sz w:val="20"/>
          <w:szCs w:val="20"/>
          <w:lang w:val="es-AR" w:eastAsia="es-AR"/>
        </w:rPr>
        <w:t xml:space="preserve"> </w:t>
      </w:r>
      <w:r w:rsidRPr="00377FB8">
        <w:rPr>
          <w:rFonts w:cs="Times New Roman"/>
          <w:i/>
          <w:sz w:val="20"/>
          <w:szCs w:val="20"/>
          <w:lang w:val="es-AR" w:eastAsia="es-AR"/>
        </w:rPr>
        <w:t>Cantante</w:t>
      </w:r>
    </w:p>
    <w:p w14:paraId="43919484" w14:textId="77777777" w:rsidR="00377FB8" w:rsidRPr="00377FB8" w:rsidRDefault="00377FB8" w:rsidP="00377FB8">
      <w:pPr>
        <w:ind w:left="720"/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>…</w:t>
      </w:r>
    </w:p>
    <w:p w14:paraId="42FB76A7" w14:textId="77777777" w:rsidR="00377FB8" w:rsidRDefault="00377FB8" w:rsidP="00B1052D">
      <w:pPr>
        <w:rPr>
          <w:rFonts w:cs="Times New Roman"/>
          <w:sz w:val="20"/>
          <w:szCs w:val="20"/>
          <w:lang w:val="es-AR" w:eastAsia="es-AR"/>
        </w:rPr>
      </w:pPr>
    </w:p>
    <w:p w14:paraId="4403B152" w14:textId="77777777" w:rsidR="007B5F1A" w:rsidRDefault="00377FB8" w:rsidP="00B1052D">
      <w:p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>Al hacer clic en el título de un video, deberá ejecutarse con AJAX</w:t>
      </w:r>
      <w:r w:rsidR="009038DB">
        <w:rPr>
          <w:rFonts w:cs="Times New Roman"/>
          <w:sz w:val="20"/>
          <w:szCs w:val="20"/>
          <w:lang w:val="es-AR" w:eastAsia="es-AR"/>
        </w:rPr>
        <w:t xml:space="preserve"> la petición</w:t>
      </w:r>
      <w:r w:rsidR="007B5F1A">
        <w:rPr>
          <w:rFonts w:cs="Times New Roman"/>
          <w:sz w:val="20"/>
          <w:szCs w:val="20"/>
          <w:lang w:val="es-AR" w:eastAsia="es-AR"/>
        </w:rPr>
        <w:t xml:space="preserve"> e invocar</w:t>
      </w:r>
      <w:r w:rsidR="00F327BF">
        <w:rPr>
          <w:rFonts w:cs="Times New Roman"/>
          <w:sz w:val="20"/>
          <w:szCs w:val="20"/>
          <w:lang w:val="es-AR" w:eastAsia="es-AR"/>
        </w:rPr>
        <w:t>se</w:t>
      </w:r>
      <w:r w:rsidR="007B5F1A">
        <w:rPr>
          <w:rFonts w:cs="Times New Roman"/>
          <w:sz w:val="20"/>
          <w:szCs w:val="20"/>
          <w:lang w:val="es-AR" w:eastAsia="es-AR"/>
        </w:rPr>
        <w:t xml:space="preserve"> un </w:t>
      </w:r>
      <w:proofErr w:type="spellStart"/>
      <w:r w:rsidR="007B5F1A">
        <w:rPr>
          <w:rFonts w:cs="Times New Roman"/>
          <w:sz w:val="20"/>
          <w:szCs w:val="20"/>
          <w:lang w:val="es-AR" w:eastAsia="es-AR"/>
        </w:rPr>
        <w:t>Servlet</w:t>
      </w:r>
      <w:proofErr w:type="spellEnd"/>
      <w:r w:rsidR="009038DB">
        <w:rPr>
          <w:rFonts w:cs="Times New Roman"/>
          <w:sz w:val="20"/>
          <w:szCs w:val="20"/>
          <w:lang w:val="es-AR" w:eastAsia="es-AR"/>
        </w:rPr>
        <w:t xml:space="preserve">. Con </w:t>
      </w:r>
      <w:proofErr w:type="spellStart"/>
      <w:r w:rsidR="009038DB">
        <w:rPr>
          <w:rFonts w:cs="Times New Roman"/>
          <w:sz w:val="20"/>
          <w:szCs w:val="20"/>
          <w:lang w:val="es-AR" w:eastAsia="es-AR"/>
        </w:rPr>
        <w:t>javascript</w:t>
      </w:r>
      <w:proofErr w:type="spellEnd"/>
      <w:r w:rsidR="009038DB">
        <w:rPr>
          <w:rFonts w:cs="Times New Roman"/>
          <w:sz w:val="20"/>
          <w:szCs w:val="20"/>
          <w:lang w:val="es-AR" w:eastAsia="es-AR"/>
        </w:rPr>
        <w:t xml:space="preserve"> deberá marcarse el video con el texto "</w:t>
      </w:r>
      <w:r w:rsidR="009038DB" w:rsidRPr="009038DB">
        <w:rPr>
          <w:rFonts w:cs="Times New Roman"/>
          <w:b/>
          <w:sz w:val="20"/>
          <w:szCs w:val="20"/>
          <w:lang w:val="es-AR" w:eastAsia="es-AR"/>
        </w:rPr>
        <w:t xml:space="preserve">[ </w:t>
      </w:r>
      <w:proofErr w:type="gramStart"/>
      <w:r w:rsidR="009038DB" w:rsidRPr="009038DB">
        <w:rPr>
          <w:rFonts w:cs="Times New Roman"/>
          <w:b/>
          <w:sz w:val="20"/>
          <w:szCs w:val="20"/>
          <w:lang w:val="es-AR" w:eastAsia="es-AR"/>
        </w:rPr>
        <w:t>Visto ]</w:t>
      </w:r>
      <w:proofErr w:type="gramEnd"/>
      <w:r w:rsidR="009038DB">
        <w:rPr>
          <w:rFonts w:cs="Times New Roman"/>
          <w:sz w:val="20"/>
          <w:szCs w:val="20"/>
          <w:lang w:val="es-AR" w:eastAsia="es-AR"/>
        </w:rPr>
        <w:t xml:space="preserve">". </w:t>
      </w:r>
    </w:p>
    <w:p w14:paraId="5CB669A9" w14:textId="77777777" w:rsidR="00F327BF" w:rsidRDefault="009038DB" w:rsidP="00B1052D">
      <w:p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 xml:space="preserve">El video deberá visualizarse utilizando un marco flotante con tamaño 560x315, la URL a ejecutar se </w:t>
      </w:r>
      <w:r w:rsidR="00F327BF">
        <w:rPr>
          <w:rFonts w:cs="Times New Roman"/>
          <w:sz w:val="20"/>
          <w:szCs w:val="20"/>
          <w:lang w:val="es-AR" w:eastAsia="es-AR"/>
        </w:rPr>
        <w:t>obtendrá</w:t>
      </w:r>
      <w:r>
        <w:rPr>
          <w:rFonts w:cs="Times New Roman"/>
          <w:sz w:val="20"/>
          <w:szCs w:val="20"/>
          <w:lang w:val="es-AR" w:eastAsia="es-AR"/>
        </w:rPr>
        <w:t xml:space="preserve"> de la búsqueda (no ejecutar ninguna consulta a la base de datos para obtener dicho valor).</w:t>
      </w:r>
    </w:p>
    <w:p w14:paraId="5D004E30" w14:textId="1DC891FD" w:rsidR="009038DB" w:rsidRPr="009038DB" w:rsidRDefault="00F327BF" w:rsidP="00B1052D">
      <w:pPr>
        <w:rPr>
          <w:rFonts w:cs="Times New Roman"/>
          <w:b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 xml:space="preserve">Agregar un link "Volver” que retorne a los resultados de la búsqueda. </w:t>
      </w:r>
    </w:p>
    <w:p w14:paraId="6FC46073" w14:textId="77777777" w:rsidR="009038DB" w:rsidRDefault="009038DB" w:rsidP="00B1052D">
      <w:pPr>
        <w:rPr>
          <w:rFonts w:cs="Times New Roman"/>
          <w:sz w:val="20"/>
          <w:szCs w:val="20"/>
          <w:lang w:val="es-AR" w:eastAsia="es-AR"/>
        </w:rPr>
      </w:pPr>
    </w:p>
    <w:p w14:paraId="5BB513E3" w14:textId="75F460B2" w:rsidR="009038DB" w:rsidRPr="009038DB" w:rsidRDefault="009038DB" w:rsidP="00B1052D">
      <w:pPr>
        <w:rPr>
          <w:rFonts w:cs="Times New Roman"/>
          <w:b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lastRenderedPageBreak/>
        <w:t xml:space="preserve">Finalmente, para mantener los videos vistos por el usuario, se deberá utilizar Cookies que al momento de la búsqueda permitan </w:t>
      </w:r>
      <w:r w:rsidR="007B5F1A">
        <w:rPr>
          <w:rFonts w:cs="Times New Roman"/>
          <w:sz w:val="20"/>
          <w:szCs w:val="20"/>
          <w:lang w:val="es-AR" w:eastAsia="es-AR"/>
        </w:rPr>
        <w:t xml:space="preserve">ser consultadas y de esta forma </w:t>
      </w:r>
      <w:r>
        <w:rPr>
          <w:rFonts w:cs="Times New Roman"/>
          <w:sz w:val="20"/>
          <w:szCs w:val="20"/>
          <w:lang w:val="es-AR" w:eastAsia="es-AR"/>
        </w:rPr>
        <w:t xml:space="preserve">marcar los videos visualizados (no importa si el usuario </w:t>
      </w:r>
      <w:r w:rsidR="007B5F1A">
        <w:rPr>
          <w:rFonts w:cs="Times New Roman"/>
          <w:sz w:val="20"/>
          <w:szCs w:val="20"/>
          <w:lang w:val="es-AR" w:eastAsia="es-AR"/>
        </w:rPr>
        <w:t xml:space="preserve">los </w:t>
      </w:r>
      <w:r>
        <w:rPr>
          <w:rFonts w:cs="Times New Roman"/>
          <w:sz w:val="20"/>
          <w:szCs w:val="20"/>
          <w:lang w:val="es-AR" w:eastAsia="es-AR"/>
        </w:rPr>
        <w:t xml:space="preserve">reprodujo). </w:t>
      </w:r>
    </w:p>
    <w:p w14:paraId="4E4307A0" w14:textId="004005CD" w:rsidR="00CE0009" w:rsidRDefault="00B1052D" w:rsidP="00B1052D">
      <w:pPr>
        <w:rPr>
          <w:rFonts w:cs="Times New Roman"/>
          <w:sz w:val="20"/>
          <w:szCs w:val="20"/>
          <w:lang w:val="es-AR" w:eastAsia="es-AR"/>
        </w:rPr>
      </w:pPr>
      <w:r w:rsidRPr="00B1052D">
        <w:rPr>
          <w:rFonts w:cs="Times New Roman"/>
          <w:sz w:val="20"/>
          <w:szCs w:val="20"/>
          <w:lang w:val="es-AR" w:eastAsia="es-AR"/>
        </w:rPr>
        <w:t> </w:t>
      </w:r>
    </w:p>
    <w:p w14:paraId="7C88737E" w14:textId="77777777" w:rsidR="00CE0009" w:rsidRPr="00893723" w:rsidRDefault="00CE0009" w:rsidP="00B1052D">
      <w:pPr>
        <w:rPr>
          <w:rFonts w:cs="Times New Roman"/>
          <w:sz w:val="20"/>
          <w:szCs w:val="20"/>
          <w:u w:val="single"/>
          <w:lang w:val="es-AR" w:eastAsia="es-AR"/>
        </w:rPr>
      </w:pPr>
      <w:proofErr w:type="gramStart"/>
      <w:r w:rsidRPr="00893723">
        <w:rPr>
          <w:rFonts w:cs="Times New Roman"/>
          <w:sz w:val="20"/>
          <w:szCs w:val="20"/>
          <w:u w:val="single"/>
          <w:lang w:val="es-AR" w:eastAsia="es-AR"/>
        </w:rPr>
        <w:t>Estilos a aplicar</w:t>
      </w:r>
      <w:proofErr w:type="gramEnd"/>
      <w:r w:rsidRPr="00893723">
        <w:rPr>
          <w:rFonts w:cs="Times New Roman"/>
          <w:sz w:val="20"/>
          <w:szCs w:val="20"/>
          <w:u w:val="single"/>
          <w:lang w:val="es-AR" w:eastAsia="es-AR"/>
        </w:rPr>
        <w:t xml:space="preserve"> </w:t>
      </w:r>
      <w:r w:rsidR="007B5F1A" w:rsidRPr="00893723">
        <w:rPr>
          <w:rFonts w:cs="Times New Roman"/>
          <w:sz w:val="20"/>
          <w:szCs w:val="20"/>
          <w:u w:val="single"/>
          <w:lang w:val="es-AR" w:eastAsia="es-AR"/>
        </w:rPr>
        <w:t>a todo el documento</w:t>
      </w:r>
    </w:p>
    <w:p w14:paraId="19C397F8" w14:textId="77777777" w:rsidR="00CE0009" w:rsidRDefault="00CE0009" w:rsidP="00B1052D">
      <w:pPr>
        <w:rPr>
          <w:rFonts w:cs="Times New Roman"/>
          <w:sz w:val="20"/>
          <w:szCs w:val="20"/>
          <w:lang w:val="es-AR" w:eastAsia="es-AR"/>
        </w:rPr>
      </w:pPr>
    </w:p>
    <w:p w14:paraId="7FA9CDD8" w14:textId="77777777" w:rsidR="00CE0009" w:rsidRDefault="00CE0009" w:rsidP="00865399">
      <w:pPr>
        <w:numPr>
          <w:ilvl w:val="0"/>
          <w:numId w:val="3"/>
        </w:num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 xml:space="preserve">Tipo de letra </w:t>
      </w:r>
      <w:r w:rsidR="009038DB">
        <w:rPr>
          <w:rFonts w:cs="Times New Roman"/>
          <w:sz w:val="20"/>
          <w:szCs w:val="20"/>
          <w:lang w:val="es-AR" w:eastAsia="es-AR"/>
        </w:rPr>
        <w:t>Arial</w:t>
      </w:r>
      <w:r>
        <w:rPr>
          <w:rFonts w:cs="Times New Roman"/>
          <w:sz w:val="20"/>
          <w:szCs w:val="20"/>
          <w:lang w:val="es-AR" w:eastAsia="es-AR"/>
        </w:rPr>
        <w:t xml:space="preserve"> o </w:t>
      </w:r>
      <w:proofErr w:type="spellStart"/>
      <w:r>
        <w:rPr>
          <w:rFonts w:cs="Times New Roman"/>
          <w:sz w:val="20"/>
          <w:szCs w:val="20"/>
          <w:lang w:val="es-AR" w:eastAsia="es-AR"/>
        </w:rPr>
        <w:t>sans-serif</w:t>
      </w:r>
      <w:proofErr w:type="spellEnd"/>
    </w:p>
    <w:p w14:paraId="304AE5FC" w14:textId="77777777" w:rsidR="00CE0009" w:rsidRDefault="00CE0009" w:rsidP="00865399">
      <w:pPr>
        <w:numPr>
          <w:ilvl w:val="0"/>
          <w:numId w:val="3"/>
        </w:num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>Tamaño de letra 10 pt</w:t>
      </w:r>
    </w:p>
    <w:p w14:paraId="4465BA9B" w14:textId="77777777" w:rsidR="00CE0009" w:rsidRDefault="00CE0009" w:rsidP="00865399">
      <w:pPr>
        <w:numPr>
          <w:ilvl w:val="0"/>
          <w:numId w:val="3"/>
        </w:num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>Color</w:t>
      </w:r>
      <w:r w:rsidR="007B5F1A">
        <w:rPr>
          <w:rFonts w:cs="Times New Roman"/>
          <w:sz w:val="20"/>
          <w:szCs w:val="20"/>
          <w:lang w:val="es-AR" w:eastAsia="es-AR"/>
        </w:rPr>
        <w:t xml:space="preserve"> de letra</w:t>
      </w:r>
      <w:r>
        <w:rPr>
          <w:rFonts w:cs="Times New Roman"/>
          <w:sz w:val="20"/>
          <w:szCs w:val="20"/>
          <w:lang w:val="es-AR" w:eastAsia="es-AR"/>
        </w:rPr>
        <w:t xml:space="preserve"> </w:t>
      </w:r>
      <w:r w:rsidRPr="00CE0009">
        <w:rPr>
          <w:rFonts w:cs="Times New Roman"/>
          <w:sz w:val="20"/>
          <w:szCs w:val="20"/>
          <w:lang w:val="es-AR" w:eastAsia="es-AR"/>
        </w:rPr>
        <w:t>#</w:t>
      </w:r>
      <w:r w:rsidR="009038DB">
        <w:rPr>
          <w:rFonts w:cs="Times New Roman"/>
          <w:sz w:val="20"/>
          <w:szCs w:val="20"/>
          <w:lang w:val="es-AR" w:eastAsia="es-AR"/>
        </w:rPr>
        <w:t>0</w:t>
      </w:r>
      <w:r w:rsidRPr="00CE0009">
        <w:rPr>
          <w:rFonts w:cs="Times New Roman"/>
          <w:sz w:val="20"/>
          <w:szCs w:val="20"/>
          <w:lang w:val="es-AR" w:eastAsia="es-AR"/>
        </w:rPr>
        <w:t>00</w:t>
      </w:r>
    </w:p>
    <w:p w14:paraId="0DB49FC8" w14:textId="77777777" w:rsidR="00CE0009" w:rsidRDefault="00CE0009" w:rsidP="00CE0009">
      <w:pPr>
        <w:ind w:left="720"/>
        <w:rPr>
          <w:rFonts w:cs="Times New Roman"/>
          <w:sz w:val="20"/>
          <w:szCs w:val="20"/>
          <w:lang w:val="es-AR" w:eastAsia="es-AR"/>
        </w:rPr>
      </w:pPr>
    </w:p>
    <w:p w14:paraId="65627C78" w14:textId="77777777" w:rsidR="00CE0009" w:rsidRDefault="00CE0009" w:rsidP="00CE0009">
      <w:p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>Estilo</w:t>
      </w:r>
      <w:r w:rsidR="009038DB">
        <w:rPr>
          <w:rFonts w:cs="Times New Roman"/>
          <w:sz w:val="20"/>
          <w:szCs w:val="20"/>
          <w:lang w:val="es-AR" w:eastAsia="es-AR"/>
        </w:rPr>
        <w:t xml:space="preserve"> título principal</w:t>
      </w:r>
    </w:p>
    <w:p w14:paraId="0E4DE602" w14:textId="77777777" w:rsidR="00CE0009" w:rsidRDefault="00CE0009" w:rsidP="00B1052D">
      <w:pPr>
        <w:rPr>
          <w:rFonts w:cs="Times New Roman"/>
          <w:sz w:val="20"/>
          <w:szCs w:val="20"/>
          <w:lang w:val="es-AR" w:eastAsia="es-AR"/>
        </w:rPr>
      </w:pPr>
    </w:p>
    <w:p w14:paraId="5D7D891B" w14:textId="77777777" w:rsidR="007B5F1A" w:rsidRDefault="007B5F1A" w:rsidP="009038DB">
      <w:pPr>
        <w:numPr>
          <w:ilvl w:val="0"/>
          <w:numId w:val="3"/>
        </w:num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>Encabezado h3</w:t>
      </w:r>
    </w:p>
    <w:p w14:paraId="3401BB5C" w14:textId="77777777" w:rsidR="00CE0009" w:rsidRDefault="009038DB" w:rsidP="009038DB">
      <w:pPr>
        <w:numPr>
          <w:ilvl w:val="0"/>
          <w:numId w:val="3"/>
        </w:num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 xml:space="preserve">Color </w:t>
      </w:r>
      <w:r w:rsidR="007B5F1A">
        <w:rPr>
          <w:rFonts w:cs="Times New Roman"/>
          <w:sz w:val="20"/>
          <w:szCs w:val="20"/>
          <w:lang w:val="es-AR" w:eastAsia="es-AR"/>
        </w:rPr>
        <w:t xml:space="preserve">de letra </w:t>
      </w:r>
      <w:r w:rsidRPr="009038DB">
        <w:rPr>
          <w:rFonts w:cs="Times New Roman"/>
          <w:sz w:val="20"/>
          <w:szCs w:val="20"/>
          <w:lang w:val="es-AR" w:eastAsia="es-AR"/>
        </w:rPr>
        <w:t>#cc181e</w:t>
      </w:r>
    </w:p>
    <w:p w14:paraId="417D7723" w14:textId="77777777" w:rsidR="00CE0009" w:rsidRDefault="007B5F1A" w:rsidP="00865399">
      <w:pPr>
        <w:numPr>
          <w:ilvl w:val="0"/>
          <w:numId w:val="3"/>
        </w:num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>Separación entre letra 2px</w:t>
      </w:r>
    </w:p>
    <w:p w14:paraId="055054D5" w14:textId="77777777" w:rsidR="00CE0009" w:rsidRDefault="00CE0009" w:rsidP="00CE0009">
      <w:pPr>
        <w:rPr>
          <w:rFonts w:cs="Times New Roman"/>
          <w:sz w:val="20"/>
          <w:szCs w:val="20"/>
          <w:lang w:val="es-AR" w:eastAsia="es-AR"/>
        </w:rPr>
      </w:pPr>
    </w:p>
    <w:p w14:paraId="75D31E0E" w14:textId="77777777" w:rsidR="007B5F1A" w:rsidRDefault="007B5F1A" w:rsidP="00CE0009">
      <w:p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>Estilo criterio de búsqueda</w:t>
      </w:r>
    </w:p>
    <w:p w14:paraId="3F350582" w14:textId="77777777" w:rsidR="007B5F1A" w:rsidRDefault="007B5F1A" w:rsidP="00CE0009">
      <w:pPr>
        <w:rPr>
          <w:rFonts w:cs="Times New Roman"/>
          <w:sz w:val="20"/>
          <w:szCs w:val="20"/>
          <w:lang w:val="es-AR" w:eastAsia="es-AR"/>
        </w:rPr>
      </w:pPr>
    </w:p>
    <w:p w14:paraId="702120F8" w14:textId="77777777" w:rsidR="007B5F1A" w:rsidRDefault="007B5F1A" w:rsidP="007B5F1A">
      <w:pPr>
        <w:numPr>
          <w:ilvl w:val="0"/>
          <w:numId w:val="5"/>
        </w:num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 xml:space="preserve">Caja de agrupación con borde color </w:t>
      </w:r>
      <w:r w:rsidRPr="009038DB">
        <w:rPr>
          <w:rFonts w:cs="Times New Roman"/>
          <w:sz w:val="20"/>
          <w:szCs w:val="20"/>
          <w:lang w:val="es-AR" w:eastAsia="es-AR"/>
        </w:rPr>
        <w:t>#cc181e</w:t>
      </w:r>
    </w:p>
    <w:p w14:paraId="41FAB4A4" w14:textId="77777777" w:rsidR="007B5F1A" w:rsidRDefault="007B5F1A" w:rsidP="007B5F1A">
      <w:pPr>
        <w:numPr>
          <w:ilvl w:val="0"/>
          <w:numId w:val="5"/>
        </w:num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>Botón Buscar:</w:t>
      </w:r>
    </w:p>
    <w:p w14:paraId="49F0DCCE" w14:textId="77777777" w:rsidR="007B5F1A" w:rsidRDefault="007B5F1A" w:rsidP="007B5F1A">
      <w:pPr>
        <w:numPr>
          <w:ilvl w:val="1"/>
          <w:numId w:val="5"/>
        </w:num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 xml:space="preserve">Color de fondo </w:t>
      </w:r>
      <w:r w:rsidRPr="009038DB">
        <w:rPr>
          <w:rFonts w:cs="Times New Roman"/>
          <w:sz w:val="20"/>
          <w:szCs w:val="20"/>
          <w:lang w:val="es-AR" w:eastAsia="es-AR"/>
        </w:rPr>
        <w:t>#cc181e</w:t>
      </w:r>
    </w:p>
    <w:p w14:paraId="3853B3E3" w14:textId="77777777" w:rsidR="007B5F1A" w:rsidRDefault="007B5F1A" w:rsidP="007B5F1A">
      <w:pPr>
        <w:numPr>
          <w:ilvl w:val="1"/>
          <w:numId w:val="5"/>
        </w:num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>Color de letra #</w:t>
      </w:r>
      <w:proofErr w:type="spellStart"/>
      <w:r>
        <w:rPr>
          <w:rFonts w:cs="Times New Roman"/>
          <w:sz w:val="20"/>
          <w:szCs w:val="20"/>
          <w:lang w:val="es-AR" w:eastAsia="es-AR"/>
        </w:rPr>
        <w:t>fff</w:t>
      </w:r>
      <w:proofErr w:type="spellEnd"/>
    </w:p>
    <w:p w14:paraId="7E28D843" w14:textId="77777777" w:rsidR="007B5F1A" w:rsidRDefault="007B5F1A" w:rsidP="007B5F1A">
      <w:pPr>
        <w:numPr>
          <w:ilvl w:val="1"/>
          <w:numId w:val="5"/>
        </w:num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>Separación entre letra 2px</w:t>
      </w:r>
    </w:p>
    <w:p w14:paraId="7FFD8982" w14:textId="77777777" w:rsidR="007B5F1A" w:rsidRDefault="007B5F1A" w:rsidP="007B5F1A">
      <w:pPr>
        <w:numPr>
          <w:ilvl w:val="1"/>
          <w:numId w:val="5"/>
        </w:num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>Negrita</w:t>
      </w:r>
    </w:p>
    <w:p w14:paraId="3C913424" w14:textId="77777777" w:rsidR="007B5F1A" w:rsidRDefault="007B5F1A" w:rsidP="007B5F1A">
      <w:pPr>
        <w:numPr>
          <w:ilvl w:val="1"/>
          <w:numId w:val="5"/>
        </w:num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>Borde 1px sólido de color #000</w:t>
      </w:r>
    </w:p>
    <w:p w14:paraId="298A22EB" w14:textId="77777777" w:rsidR="007B5F1A" w:rsidRDefault="007B5F1A" w:rsidP="007B5F1A">
      <w:pPr>
        <w:numPr>
          <w:ilvl w:val="1"/>
          <w:numId w:val="5"/>
        </w:num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>Relleno de 3px</w:t>
      </w:r>
    </w:p>
    <w:p w14:paraId="336A630B" w14:textId="77777777" w:rsidR="007B5F1A" w:rsidRDefault="007B5F1A" w:rsidP="00CE0009">
      <w:pPr>
        <w:rPr>
          <w:rFonts w:cs="Times New Roman"/>
          <w:sz w:val="20"/>
          <w:szCs w:val="20"/>
          <w:lang w:val="es-AR" w:eastAsia="es-AR"/>
        </w:rPr>
      </w:pPr>
    </w:p>
    <w:p w14:paraId="13667663" w14:textId="77777777" w:rsidR="007B5F1A" w:rsidRDefault="007B5F1A" w:rsidP="00CE0009">
      <w:p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>Estilo texto del título de la canción</w:t>
      </w:r>
    </w:p>
    <w:p w14:paraId="5CD88230" w14:textId="77777777" w:rsidR="007B5F1A" w:rsidRDefault="007B5F1A" w:rsidP="00CE0009">
      <w:pPr>
        <w:rPr>
          <w:rFonts w:cs="Times New Roman"/>
          <w:sz w:val="20"/>
          <w:szCs w:val="20"/>
          <w:lang w:val="es-AR" w:eastAsia="es-AR"/>
        </w:rPr>
      </w:pPr>
    </w:p>
    <w:p w14:paraId="79075D8D" w14:textId="77777777" w:rsidR="007B5F1A" w:rsidRDefault="007B5F1A" w:rsidP="007B5F1A">
      <w:pPr>
        <w:numPr>
          <w:ilvl w:val="0"/>
          <w:numId w:val="7"/>
        </w:num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>Negrita</w:t>
      </w:r>
    </w:p>
    <w:p w14:paraId="2A9CDC91" w14:textId="77777777" w:rsidR="007B5F1A" w:rsidRDefault="007B5F1A" w:rsidP="007B5F1A">
      <w:pPr>
        <w:ind w:left="720"/>
        <w:rPr>
          <w:rFonts w:cs="Times New Roman"/>
          <w:sz w:val="20"/>
          <w:szCs w:val="20"/>
          <w:lang w:val="es-AR" w:eastAsia="es-AR"/>
        </w:rPr>
      </w:pPr>
    </w:p>
    <w:p w14:paraId="5EC66158" w14:textId="77777777" w:rsidR="007B5F1A" w:rsidRDefault="007B5F1A" w:rsidP="007B5F1A">
      <w:p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>Estilo texto cantante</w:t>
      </w:r>
    </w:p>
    <w:p w14:paraId="7B914F6C" w14:textId="77777777" w:rsidR="007B5F1A" w:rsidRDefault="007B5F1A" w:rsidP="007B5F1A">
      <w:pPr>
        <w:rPr>
          <w:rFonts w:cs="Times New Roman"/>
          <w:sz w:val="20"/>
          <w:szCs w:val="20"/>
          <w:lang w:val="es-AR" w:eastAsia="es-AR"/>
        </w:rPr>
      </w:pPr>
    </w:p>
    <w:p w14:paraId="10A0D600" w14:textId="77777777" w:rsidR="007B5F1A" w:rsidRDefault="007B5F1A" w:rsidP="007B5F1A">
      <w:pPr>
        <w:numPr>
          <w:ilvl w:val="0"/>
          <w:numId w:val="7"/>
        </w:num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>Itálica</w:t>
      </w:r>
    </w:p>
    <w:p w14:paraId="053E89E8" w14:textId="77777777" w:rsidR="007B5F1A" w:rsidRDefault="007B5F1A" w:rsidP="007B5F1A">
      <w:pPr>
        <w:ind w:left="720"/>
        <w:rPr>
          <w:rFonts w:cs="Times New Roman"/>
          <w:sz w:val="20"/>
          <w:szCs w:val="20"/>
          <w:lang w:val="es-AR" w:eastAsia="es-AR"/>
        </w:rPr>
      </w:pPr>
    </w:p>
    <w:p w14:paraId="4B3D3CD5" w14:textId="77777777" w:rsidR="00CE0009" w:rsidRDefault="00CE0009" w:rsidP="00CE0009">
      <w:p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>Links</w:t>
      </w:r>
    </w:p>
    <w:p w14:paraId="07539006" w14:textId="77777777" w:rsidR="00CE0009" w:rsidRDefault="00CE0009" w:rsidP="00B1052D">
      <w:pPr>
        <w:rPr>
          <w:rFonts w:cs="Times New Roman"/>
          <w:sz w:val="20"/>
          <w:szCs w:val="20"/>
          <w:lang w:val="es-AR" w:eastAsia="es-AR"/>
        </w:rPr>
      </w:pPr>
    </w:p>
    <w:p w14:paraId="2BC8E516" w14:textId="77777777" w:rsidR="00CE0009" w:rsidRDefault="007B5F1A" w:rsidP="00865399">
      <w:pPr>
        <w:numPr>
          <w:ilvl w:val="0"/>
          <w:numId w:val="4"/>
        </w:num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 xml:space="preserve">Color de letra </w:t>
      </w:r>
      <w:r w:rsidRPr="009038DB">
        <w:rPr>
          <w:rFonts w:cs="Times New Roman"/>
          <w:sz w:val="20"/>
          <w:szCs w:val="20"/>
          <w:lang w:val="es-AR" w:eastAsia="es-AR"/>
        </w:rPr>
        <w:t>#cc181e</w:t>
      </w:r>
    </w:p>
    <w:p w14:paraId="55094B97" w14:textId="77777777" w:rsidR="007B5F1A" w:rsidRDefault="007B5F1A" w:rsidP="00B1052D">
      <w:pPr>
        <w:rPr>
          <w:rFonts w:cs="Times New Roman"/>
          <w:sz w:val="20"/>
          <w:szCs w:val="20"/>
          <w:lang w:val="es-AR" w:eastAsia="es-AR"/>
        </w:rPr>
      </w:pPr>
    </w:p>
    <w:p w14:paraId="60A5CE73" w14:textId="77777777" w:rsidR="007B5F1A" w:rsidRDefault="007B5F1A" w:rsidP="00B1052D">
      <w:p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 xml:space="preserve">Estilo texto "[ </w:t>
      </w:r>
      <w:proofErr w:type="gramStart"/>
      <w:r>
        <w:rPr>
          <w:rFonts w:cs="Times New Roman"/>
          <w:sz w:val="20"/>
          <w:szCs w:val="20"/>
          <w:lang w:val="es-AR" w:eastAsia="es-AR"/>
        </w:rPr>
        <w:t>Visto ]</w:t>
      </w:r>
      <w:proofErr w:type="gramEnd"/>
      <w:r>
        <w:rPr>
          <w:rFonts w:cs="Times New Roman"/>
          <w:sz w:val="20"/>
          <w:szCs w:val="20"/>
          <w:lang w:val="es-AR" w:eastAsia="es-AR"/>
        </w:rPr>
        <w:t>"</w:t>
      </w:r>
    </w:p>
    <w:p w14:paraId="53EDEF83" w14:textId="77777777" w:rsidR="007B5F1A" w:rsidRDefault="007B5F1A" w:rsidP="00B1052D">
      <w:pPr>
        <w:rPr>
          <w:rFonts w:cs="Times New Roman"/>
          <w:sz w:val="20"/>
          <w:szCs w:val="20"/>
          <w:lang w:val="es-AR" w:eastAsia="es-AR"/>
        </w:rPr>
      </w:pPr>
    </w:p>
    <w:p w14:paraId="6A0A5758" w14:textId="77777777" w:rsidR="007B5F1A" w:rsidRDefault="007B5F1A" w:rsidP="007B5F1A">
      <w:pPr>
        <w:numPr>
          <w:ilvl w:val="0"/>
          <w:numId w:val="3"/>
        </w:num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 xml:space="preserve">Color de letra </w:t>
      </w:r>
      <w:r w:rsidRPr="009038DB">
        <w:rPr>
          <w:rFonts w:cs="Times New Roman"/>
          <w:sz w:val="20"/>
          <w:szCs w:val="20"/>
          <w:lang w:val="es-AR" w:eastAsia="es-AR"/>
        </w:rPr>
        <w:t>#cc181e</w:t>
      </w:r>
    </w:p>
    <w:p w14:paraId="29C5B43F" w14:textId="77777777" w:rsidR="007B5F1A" w:rsidRDefault="007B5F1A" w:rsidP="007B5F1A">
      <w:pPr>
        <w:numPr>
          <w:ilvl w:val="0"/>
          <w:numId w:val="3"/>
        </w:num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>Separación entre letra 2px</w:t>
      </w:r>
    </w:p>
    <w:p w14:paraId="20A0903B" w14:textId="77777777" w:rsidR="007B5F1A" w:rsidRDefault="007B5F1A" w:rsidP="007B5F1A">
      <w:pPr>
        <w:numPr>
          <w:ilvl w:val="0"/>
          <w:numId w:val="4"/>
        </w:numPr>
        <w:rPr>
          <w:rFonts w:cs="Times New Roman"/>
          <w:sz w:val="20"/>
          <w:szCs w:val="20"/>
          <w:lang w:val="es-AR" w:eastAsia="es-AR"/>
        </w:rPr>
      </w:pPr>
      <w:r>
        <w:rPr>
          <w:rFonts w:cs="Times New Roman"/>
          <w:sz w:val="20"/>
          <w:szCs w:val="20"/>
          <w:lang w:val="es-AR" w:eastAsia="es-AR"/>
        </w:rPr>
        <w:t>Negrita</w:t>
      </w:r>
    </w:p>
    <w:p w14:paraId="4AC9FBE1" w14:textId="77777777" w:rsidR="00B1052D" w:rsidRPr="00B1052D" w:rsidRDefault="00B1052D" w:rsidP="00B1052D">
      <w:pPr>
        <w:rPr>
          <w:rFonts w:cs="Times New Roman"/>
          <w:sz w:val="20"/>
          <w:szCs w:val="20"/>
          <w:lang w:val="es-AR" w:eastAsia="es-AR"/>
        </w:rPr>
      </w:pPr>
      <w:r w:rsidRPr="00B1052D">
        <w:rPr>
          <w:rFonts w:cs="Times New Roman"/>
          <w:sz w:val="20"/>
          <w:szCs w:val="20"/>
          <w:lang w:val="es-AR" w:eastAsia="es-AR"/>
        </w:rPr>
        <w:br/>
      </w:r>
      <w:r w:rsidRPr="00B1052D">
        <w:rPr>
          <w:rFonts w:cs="Times New Roman"/>
          <w:b/>
          <w:bCs/>
          <w:sz w:val="20"/>
          <w:szCs w:val="20"/>
          <w:lang w:val="es-AR" w:eastAsia="es-AR"/>
        </w:rPr>
        <w:t>Restricciones</w:t>
      </w:r>
    </w:p>
    <w:p w14:paraId="41D0B56A" w14:textId="77777777" w:rsidR="00B1052D" w:rsidRPr="00B1052D" w:rsidRDefault="00B1052D" w:rsidP="00865399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sz w:val="20"/>
          <w:szCs w:val="20"/>
          <w:lang w:val="es-AR" w:eastAsia="es-AR"/>
        </w:rPr>
      </w:pPr>
      <w:r w:rsidRPr="00B1052D">
        <w:rPr>
          <w:rFonts w:cs="Times New Roman"/>
          <w:sz w:val="20"/>
          <w:szCs w:val="20"/>
          <w:lang w:val="es-AR" w:eastAsia="es-AR"/>
        </w:rPr>
        <w:t xml:space="preserve">Para los comportamientos con </w:t>
      </w:r>
      <w:proofErr w:type="spellStart"/>
      <w:r w:rsidRPr="00B1052D">
        <w:rPr>
          <w:rFonts w:cs="Times New Roman"/>
          <w:sz w:val="20"/>
          <w:szCs w:val="20"/>
          <w:lang w:val="es-AR" w:eastAsia="es-AR"/>
        </w:rPr>
        <w:t>Javascript</w:t>
      </w:r>
      <w:proofErr w:type="spellEnd"/>
      <w:r w:rsidRPr="00B1052D">
        <w:rPr>
          <w:rFonts w:cs="Times New Roman"/>
          <w:sz w:val="20"/>
          <w:szCs w:val="20"/>
          <w:lang w:val="es-AR" w:eastAsia="es-AR"/>
        </w:rPr>
        <w:t>, se debe utilizar el Framework jQuery.</w:t>
      </w:r>
    </w:p>
    <w:p w14:paraId="7ECC72B4" w14:textId="77777777" w:rsidR="008A12F1" w:rsidRDefault="008A12F1" w:rsidP="007B5F1A">
      <w:pPr>
        <w:spacing w:before="100" w:beforeAutospacing="1" w:after="100" w:afterAutospacing="1"/>
        <w:rPr>
          <w:rFonts w:cs="Times New Roman"/>
          <w:sz w:val="20"/>
          <w:szCs w:val="20"/>
          <w:lang w:val="es-AR" w:eastAsia="es-AR"/>
        </w:rPr>
      </w:pPr>
    </w:p>
    <w:sectPr w:rsidR="008A12F1" w:rsidSect="00515BC0">
      <w:headerReference w:type="default" r:id="rId10"/>
      <w:footerReference w:type="even" r:id="rId11"/>
      <w:footerReference w:type="default" r:id="rId12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0BC9F" w14:textId="77777777" w:rsidR="00796767" w:rsidRDefault="00796767">
      <w:r>
        <w:separator/>
      </w:r>
    </w:p>
  </w:endnote>
  <w:endnote w:type="continuationSeparator" w:id="0">
    <w:p w14:paraId="4A45FF84" w14:textId="77777777" w:rsidR="00796767" w:rsidRDefault="00796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E0EB2" w14:textId="77777777" w:rsidR="00AD2066" w:rsidRDefault="00AD206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996971C" w14:textId="77777777" w:rsidR="00AD2066" w:rsidRDefault="00AD20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1E308" w14:textId="292DCBE5" w:rsidR="00AD2066" w:rsidRDefault="00AD206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93723">
      <w:rPr>
        <w:rStyle w:val="Nmerodepgina"/>
        <w:noProof/>
      </w:rPr>
      <w:t>3</w:t>
    </w:r>
    <w:r>
      <w:rPr>
        <w:rStyle w:val="Nmerodepgina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AD2066" w14:paraId="07E015BA" w14:textId="77777777">
      <w:tblPrEx>
        <w:tblCellMar>
          <w:top w:w="0" w:type="dxa"/>
          <w:bottom w:w="0" w:type="dxa"/>
        </w:tblCellMar>
      </w:tblPrEx>
      <w:tc>
        <w:tcPr>
          <w:tcW w:w="3490" w:type="dxa"/>
        </w:tcPr>
        <w:p w14:paraId="1D3F8386" w14:textId="77777777" w:rsidR="00AD2066" w:rsidRDefault="005B0A7E">
          <w:pPr>
            <w:pStyle w:val="Piedepgina"/>
            <w:tabs>
              <w:tab w:val="clear" w:pos="4419"/>
              <w:tab w:val="clear" w:pos="8838"/>
            </w:tabs>
          </w:pPr>
          <w:r>
            <w:t>Lic. Mariela Pastarini</w:t>
          </w:r>
        </w:p>
      </w:tc>
      <w:tc>
        <w:tcPr>
          <w:tcW w:w="2700" w:type="dxa"/>
        </w:tcPr>
        <w:p w14:paraId="28A56873" w14:textId="77777777" w:rsidR="00AD2066" w:rsidRDefault="00AD2066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14:paraId="6CA4C32A" w14:textId="77777777" w:rsidR="00AD2066" w:rsidRDefault="00515657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II/PDC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DFD1C" w14:textId="77777777" w:rsidR="00796767" w:rsidRDefault="00796767">
      <w:r>
        <w:separator/>
      </w:r>
    </w:p>
  </w:footnote>
  <w:footnote w:type="continuationSeparator" w:id="0">
    <w:p w14:paraId="55EAD3EF" w14:textId="77777777" w:rsidR="00796767" w:rsidRDefault="00796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515657" w14:paraId="0DE33A06" w14:textId="77777777" w:rsidTr="00E858AC">
      <w:tblPrEx>
        <w:tblCellMar>
          <w:top w:w="0" w:type="dxa"/>
          <w:bottom w:w="0" w:type="dxa"/>
        </w:tblCellMar>
      </w:tblPrEx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0C8E7825" w14:textId="4ABDD7E8" w:rsidR="00515657" w:rsidRDefault="00221213" w:rsidP="00E858AC">
          <w:pPr>
            <w:jc w:val="center"/>
            <w:rPr>
              <w:smallCaps/>
            </w:rPr>
          </w:pPr>
          <w:r>
            <w:rPr>
              <w:noProof/>
            </w:rPr>
            <w:drawing>
              <wp:inline distT="0" distB="0" distL="0" distR="0" wp14:anchorId="45553F53" wp14:editId="004AA58E">
                <wp:extent cx="561975" cy="781050"/>
                <wp:effectExtent l="0" t="0" r="0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0A3ED18" w14:textId="0CD2BC6F" w:rsidR="00515657" w:rsidRDefault="00515657" w:rsidP="00531545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  <w:r w:rsidR="00893723">
            <w:rPr>
              <w:smallCaps/>
            </w:rPr>
            <w:t>/2014</w:t>
          </w:r>
        </w:p>
        <w:p w14:paraId="3BCBA0C3" w14:textId="77777777" w:rsidR="00515657" w:rsidRDefault="00515657" w:rsidP="00531545">
          <w:pPr>
            <w:rPr>
              <w:smallCaps/>
            </w:rPr>
          </w:pPr>
          <w:r>
            <w:rPr>
              <w:smallCaps/>
            </w:rPr>
            <w:t>Programación Distribuida y Componentes – 9° Cuatrimestre</w:t>
          </w:r>
        </w:p>
      </w:tc>
    </w:tr>
    <w:tr w:rsidR="00AD2066" w14:paraId="32E650CF" w14:textId="77777777">
      <w:tblPrEx>
        <w:tblCellMar>
          <w:top w:w="0" w:type="dxa"/>
          <w:bottom w:w="0" w:type="dxa"/>
        </w:tblCellMar>
      </w:tblPrEx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135C235" w14:textId="77777777" w:rsidR="00AD2066" w:rsidRDefault="00AD2066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66856C6" w14:textId="77777777" w:rsidR="00AD2066" w:rsidRDefault="00AD2066">
          <w:pPr>
            <w:rPr>
              <w:smallCaps/>
            </w:rPr>
          </w:pPr>
        </w:p>
        <w:p w14:paraId="4BD5DCDF" w14:textId="77777777" w:rsidR="00515657" w:rsidRDefault="00515657">
          <w:pPr>
            <w:rPr>
              <w:smallCaps/>
            </w:rPr>
          </w:pPr>
        </w:p>
        <w:p w14:paraId="39719201" w14:textId="4FFBC459" w:rsidR="00893723" w:rsidRDefault="00893723" w:rsidP="00893723">
          <w:pPr>
            <w:rPr>
              <w:smallCaps/>
            </w:rPr>
          </w:pPr>
          <w:r>
            <w:rPr>
              <w:smallCaps/>
            </w:rPr>
            <w:t xml:space="preserve">Ejercicio </w:t>
          </w:r>
          <w:r>
            <w:rPr>
              <w:smallCaps/>
            </w:rPr>
            <w:t>2</w:t>
          </w:r>
          <w:r>
            <w:rPr>
              <w:smallCaps/>
            </w:rPr>
            <w:t>: AJAX + JDBC</w:t>
          </w:r>
        </w:p>
        <w:p w14:paraId="695344EB" w14:textId="77777777" w:rsidR="00AD2066" w:rsidRDefault="00AD2066">
          <w:pPr>
            <w:rPr>
              <w:smallCaps/>
            </w:rPr>
          </w:pPr>
        </w:p>
        <w:p w14:paraId="3A87EA60" w14:textId="77777777" w:rsidR="00AD2066" w:rsidRDefault="00AD2066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B373A26" w14:textId="77777777" w:rsidR="003D1829" w:rsidRDefault="003D1829">
          <w:pPr>
            <w:rPr>
              <w:smallCaps/>
            </w:rPr>
          </w:pPr>
        </w:p>
        <w:p w14:paraId="60BE6C0A" w14:textId="77777777" w:rsidR="003D1829" w:rsidRDefault="003D1829" w:rsidP="00E858AC">
          <w:pPr>
            <w:rPr>
              <w:smallCaps/>
            </w:rPr>
          </w:pPr>
        </w:p>
        <w:p w14:paraId="0443AA3B" w14:textId="041213A3" w:rsidR="00AD2066" w:rsidRDefault="003D1829" w:rsidP="00230B56">
          <w:pPr>
            <w:rPr>
              <w:smallCaps/>
            </w:rPr>
          </w:pPr>
          <w:r>
            <w:rPr>
              <w:smallCaps/>
            </w:rPr>
            <w:t>Fecha</w:t>
          </w:r>
          <w:r w:rsidR="00AD2066">
            <w:rPr>
              <w:smallCaps/>
            </w:rPr>
            <w:t xml:space="preserve">: </w:t>
          </w:r>
          <w:r w:rsidR="00893723">
            <w:rPr>
              <w:smallCaps/>
            </w:rPr>
            <w:t>21-05-2018</w:t>
          </w:r>
        </w:p>
      </w:tc>
    </w:tr>
  </w:tbl>
  <w:p w14:paraId="48B6D197" w14:textId="77777777" w:rsidR="00AD2066" w:rsidRDefault="00AD20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64E73"/>
    <w:multiLevelType w:val="hybridMultilevel"/>
    <w:tmpl w:val="A5A089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F486B"/>
    <w:multiLevelType w:val="hybridMultilevel"/>
    <w:tmpl w:val="C4A807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211C5"/>
    <w:multiLevelType w:val="hybridMultilevel"/>
    <w:tmpl w:val="E05CC3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E6935"/>
    <w:multiLevelType w:val="hybridMultilevel"/>
    <w:tmpl w:val="61AC7E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A5E14"/>
    <w:multiLevelType w:val="multilevel"/>
    <w:tmpl w:val="F81C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90015"/>
    <w:multiLevelType w:val="hybridMultilevel"/>
    <w:tmpl w:val="9AAE97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73CF9"/>
    <w:multiLevelType w:val="hybridMultilevel"/>
    <w:tmpl w:val="EAB6C5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4A"/>
    <w:rsid w:val="00090AC6"/>
    <w:rsid w:val="000917E1"/>
    <w:rsid w:val="000A2DAA"/>
    <w:rsid w:val="000A2EF3"/>
    <w:rsid w:val="000C08E8"/>
    <w:rsid w:val="000C42D5"/>
    <w:rsid w:val="000D3D38"/>
    <w:rsid w:val="000E3EE4"/>
    <w:rsid w:val="000E4623"/>
    <w:rsid w:val="000F630D"/>
    <w:rsid w:val="001156F4"/>
    <w:rsid w:val="00130255"/>
    <w:rsid w:val="00142EC4"/>
    <w:rsid w:val="001531FE"/>
    <w:rsid w:val="001C50A1"/>
    <w:rsid w:val="001D5799"/>
    <w:rsid w:val="001F381B"/>
    <w:rsid w:val="001F7897"/>
    <w:rsid w:val="00201C56"/>
    <w:rsid w:val="0021220D"/>
    <w:rsid w:val="00221213"/>
    <w:rsid w:val="00230B56"/>
    <w:rsid w:val="0027183F"/>
    <w:rsid w:val="00284965"/>
    <w:rsid w:val="002A0FD0"/>
    <w:rsid w:val="003077AC"/>
    <w:rsid w:val="00313ED6"/>
    <w:rsid w:val="0036246A"/>
    <w:rsid w:val="0037089E"/>
    <w:rsid w:val="00377FB8"/>
    <w:rsid w:val="00387757"/>
    <w:rsid w:val="00397440"/>
    <w:rsid w:val="003B4D9B"/>
    <w:rsid w:val="003D1829"/>
    <w:rsid w:val="003E783A"/>
    <w:rsid w:val="003F1BEB"/>
    <w:rsid w:val="003F37CD"/>
    <w:rsid w:val="00431276"/>
    <w:rsid w:val="0043727B"/>
    <w:rsid w:val="004407B1"/>
    <w:rsid w:val="00444B03"/>
    <w:rsid w:val="004502F7"/>
    <w:rsid w:val="004513DC"/>
    <w:rsid w:val="00473C80"/>
    <w:rsid w:val="00480546"/>
    <w:rsid w:val="00485E8A"/>
    <w:rsid w:val="004879BA"/>
    <w:rsid w:val="004A4052"/>
    <w:rsid w:val="004B1DD1"/>
    <w:rsid w:val="004C047C"/>
    <w:rsid w:val="004D5E95"/>
    <w:rsid w:val="004E1B55"/>
    <w:rsid w:val="004F0088"/>
    <w:rsid w:val="004F67EB"/>
    <w:rsid w:val="00515657"/>
    <w:rsid w:val="00515BC0"/>
    <w:rsid w:val="005243F0"/>
    <w:rsid w:val="00531545"/>
    <w:rsid w:val="005511BD"/>
    <w:rsid w:val="00552DBE"/>
    <w:rsid w:val="00555A04"/>
    <w:rsid w:val="00562CE3"/>
    <w:rsid w:val="0058630C"/>
    <w:rsid w:val="005B0A7E"/>
    <w:rsid w:val="005B796B"/>
    <w:rsid w:val="005E124A"/>
    <w:rsid w:val="005E2553"/>
    <w:rsid w:val="00602C39"/>
    <w:rsid w:val="00610EA2"/>
    <w:rsid w:val="006159E8"/>
    <w:rsid w:val="00617D8A"/>
    <w:rsid w:val="00621C4A"/>
    <w:rsid w:val="00623AE3"/>
    <w:rsid w:val="00624907"/>
    <w:rsid w:val="00627D4A"/>
    <w:rsid w:val="00662EBD"/>
    <w:rsid w:val="00680B41"/>
    <w:rsid w:val="006B73B3"/>
    <w:rsid w:val="006D5D2F"/>
    <w:rsid w:val="006E0A8E"/>
    <w:rsid w:val="006E110B"/>
    <w:rsid w:val="006F20C0"/>
    <w:rsid w:val="007200D8"/>
    <w:rsid w:val="0072447D"/>
    <w:rsid w:val="00773824"/>
    <w:rsid w:val="00783B72"/>
    <w:rsid w:val="00796767"/>
    <w:rsid w:val="007B502A"/>
    <w:rsid w:val="007B5F1A"/>
    <w:rsid w:val="007C77A5"/>
    <w:rsid w:val="007F69A3"/>
    <w:rsid w:val="00807DC8"/>
    <w:rsid w:val="00822126"/>
    <w:rsid w:val="0082719E"/>
    <w:rsid w:val="008444A6"/>
    <w:rsid w:val="00861CFA"/>
    <w:rsid w:val="00865399"/>
    <w:rsid w:val="00865A8A"/>
    <w:rsid w:val="0087630F"/>
    <w:rsid w:val="00893723"/>
    <w:rsid w:val="008A12F1"/>
    <w:rsid w:val="008A3E0F"/>
    <w:rsid w:val="008C3179"/>
    <w:rsid w:val="008F6CA2"/>
    <w:rsid w:val="009038DB"/>
    <w:rsid w:val="00910770"/>
    <w:rsid w:val="00917A78"/>
    <w:rsid w:val="00935F2C"/>
    <w:rsid w:val="00946432"/>
    <w:rsid w:val="00947DE1"/>
    <w:rsid w:val="00977F34"/>
    <w:rsid w:val="009B4CFF"/>
    <w:rsid w:val="009B6DAB"/>
    <w:rsid w:val="009E0E3D"/>
    <w:rsid w:val="009E5351"/>
    <w:rsid w:val="00A0016E"/>
    <w:rsid w:val="00A273D4"/>
    <w:rsid w:val="00A378DC"/>
    <w:rsid w:val="00A673FD"/>
    <w:rsid w:val="00AD2066"/>
    <w:rsid w:val="00AE7490"/>
    <w:rsid w:val="00AF3F9D"/>
    <w:rsid w:val="00AF4B86"/>
    <w:rsid w:val="00B1052D"/>
    <w:rsid w:val="00B23C69"/>
    <w:rsid w:val="00B350C1"/>
    <w:rsid w:val="00B81AB5"/>
    <w:rsid w:val="00B81D3D"/>
    <w:rsid w:val="00B94B82"/>
    <w:rsid w:val="00BD185E"/>
    <w:rsid w:val="00C037FB"/>
    <w:rsid w:val="00C519CD"/>
    <w:rsid w:val="00C566CC"/>
    <w:rsid w:val="00CB3F75"/>
    <w:rsid w:val="00CC5E16"/>
    <w:rsid w:val="00CD51FA"/>
    <w:rsid w:val="00CE0009"/>
    <w:rsid w:val="00CE5A06"/>
    <w:rsid w:val="00CF0D20"/>
    <w:rsid w:val="00D07B95"/>
    <w:rsid w:val="00D61C44"/>
    <w:rsid w:val="00D62F41"/>
    <w:rsid w:val="00DB24D4"/>
    <w:rsid w:val="00DC6277"/>
    <w:rsid w:val="00DD3B29"/>
    <w:rsid w:val="00DF296B"/>
    <w:rsid w:val="00E048DC"/>
    <w:rsid w:val="00E67824"/>
    <w:rsid w:val="00E74D5C"/>
    <w:rsid w:val="00E858AC"/>
    <w:rsid w:val="00E86450"/>
    <w:rsid w:val="00EA4770"/>
    <w:rsid w:val="00F327BF"/>
    <w:rsid w:val="00F56FAF"/>
    <w:rsid w:val="00F9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;"/>
  <w14:docId w14:val="1616ED86"/>
  <w15:chartTrackingRefBased/>
  <w15:docId w15:val="{7F2BA49A-58CD-44EE-86C8-E6F95264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378DC"/>
    <w:pPr>
      <w:ind w:left="708"/>
    </w:pPr>
  </w:style>
  <w:style w:type="table" w:styleId="Tablaconcuadrcula">
    <w:name w:val="Table Grid"/>
    <w:basedOn w:val="Tablanormal"/>
    <w:uiPriority w:val="59"/>
    <w:rsid w:val="00515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uiPriority w:val="22"/>
    <w:qFormat/>
    <w:rsid w:val="00B105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soporte\Plantilla%20Documentac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Documentación.dot</Template>
  <TotalTime>2</TotalTime>
  <Pages>3</Pages>
  <Words>412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mpastarini</dc:creator>
  <cp:keywords/>
  <dc:description/>
  <cp:lastModifiedBy>Mariela Pastarini</cp:lastModifiedBy>
  <cp:revision>3</cp:revision>
  <cp:lastPrinted>2007-08-22T14:34:00Z</cp:lastPrinted>
  <dcterms:created xsi:type="dcterms:W3CDTF">2018-05-21T15:56:00Z</dcterms:created>
  <dcterms:modified xsi:type="dcterms:W3CDTF">2018-05-21T15:58:00Z</dcterms:modified>
</cp:coreProperties>
</file>