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9DD19" w14:textId="77777777" w:rsidR="0015757A" w:rsidRDefault="00243868" w:rsidP="00243868">
      <w:pPr>
        <w:rPr>
          <w:sz w:val="20"/>
          <w:szCs w:val="20"/>
        </w:rPr>
      </w:pPr>
      <w:r>
        <w:rPr>
          <w:sz w:val="20"/>
          <w:szCs w:val="20"/>
        </w:rPr>
        <w:t>Se solicita armar un juego de suerte donde se presente un tablero y se permita adivinar el número oculto en el casill</w:t>
      </w:r>
      <w:r w:rsidR="005F311E">
        <w:rPr>
          <w:sz w:val="20"/>
          <w:szCs w:val="20"/>
        </w:rPr>
        <w:t>er</w:t>
      </w:r>
      <w:r>
        <w:rPr>
          <w:sz w:val="20"/>
          <w:szCs w:val="20"/>
        </w:rPr>
        <w:t>o que se seleccione. El usuario debe acertar 3 valores para ganar, al primer error debe recomenzar el juego.</w:t>
      </w:r>
    </w:p>
    <w:p w14:paraId="18B3FF25" w14:textId="77777777" w:rsidR="00AF5462" w:rsidRDefault="00AF5462" w:rsidP="00243868">
      <w:pPr>
        <w:rPr>
          <w:sz w:val="20"/>
          <w:szCs w:val="20"/>
        </w:rPr>
      </w:pPr>
    </w:p>
    <w:p w14:paraId="4C4FF9F8" w14:textId="77777777" w:rsidR="00AF5462" w:rsidRPr="00AD442D" w:rsidRDefault="00AD442D" w:rsidP="00243868">
      <w:pPr>
        <w:rPr>
          <w:b/>
          <w:sz w:val="20"/>
          <w:szCs w:val="20"/>
        </w:rPr>
      </w:pPr>
      <w:r w:rsidRPr="00AD442D">
        <w:rPr>
          <w:b/>
          <w:sz w:val="20"/>
          <w:szCs w:val="20"/>
        </w:rPr>
        <w:t>¡IMPORTANTE!</w:t>
      </w:r>
      <w:r w:rsidR="00AF5462" w:rsidRPr="00AD442D">
        <w:rPr>
          <w:b/>
          <w:sz w:val="20"/>
          <w:szCs w:val="20"/>
        </w:rPr>
        <w:t>: Se deberán respetar las restricciones</w:t>
      </w:r>
      <w:r w:rsidRPr="00AD442D">
        <w:rPr>
          <w:b/>
          <w:sz w:val="20"/>
          <w:szCs w:val="20"/>
        </w:rPr>
        <w:t xml:space="preserve"> de programación solicitadas en cada punto.</w:t>
      </w:r>
    </w:p>
    <w:p w14:paraId="33357C88" w14:textId="77777777" w:rsidR="00243868" w:rsidRDefault="00243868" w:rsidP="00243868">
      <w:pPr>
        <w:rPr>
          <w:sz w:val="20"/>
          <w:szCs w:val="20"/>
        </w:rPr>
      </w:pPr>
    </w:p>
    <w:p w14:paraId="25F7344A" w14:textId="77777777" w:rsidR="00465EEA" w:rsidRDefault="000D33DB" w:rsidP="00243868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243868">
        <w:rPr>
          <w:sz w:val="20"/>
          <w:szCs w:val="20"/>
        </w:rPr>
        <w:t xml:space="preserve">rmar un tablero de </w:t>
      </w:r>
      <w:r w:rsidR="000A730B">
        <w:rPr>
          <w:sz w:val="20"/>
          <w:szCs w:val="20"/>
        </w:rPr>
        <w:t xml:space="preserve">3x3 </w:t>
      </w:r>
      <w:r w:rsidR="00243868">
        <w:rPr>
          <w:sz w:val="20"/>
          <w:szCs w:val="20"/>
        </w:rPr>
        <w:t xml:space="preserve">donde en cada casilla esté oculto un número aleatorio calculado de 1 a 10. A su vez, agregar un formulario con </w:t>
      </w:r>
      <w:r w:rsidR="00BD4C40">
        <w:rPr>
          <w:sz w:val="20"/>
          <w:szCs w:val="20"/>
        </w:rPr>
        <w:t xml:space="preserve">dos radiobutton cuyas opciones sean “mayor a” y “menor o igual” (valor seleccionado por defecto) más </w:t>
      </w:r>
      <w:r w:rsidR="00243868">
        <w:rPr>
          <w:sz w:val="20"/>
          <w:szCs w:val="20"/>
        </w:rPr>
        <w:t xml:space="preserve">un campo que permita informar </w:t>
      </w:r>
      <w:r w:rsidR="00BD4C40">
        <w:rPr>
          <w:sz w:val="20"/>
          <w:szCs w:val="20"/>
        </w:rPr>
        <w:t>el</w:t>
      </w:r>
      <w:r w:rsidR="00243868">
        <w:rPr>
          <w:sz w:val="20"/>
          <w:szCs w:val="20"/>
        </w:rPr>
        <w:t xml:space="preserve"> número</w:t>
      </w:r>
      <w:r w:rsidR="00BD4C40">
        <w:rPr>
          <w:sz w:val="20"/>
          <w:szCs w:val="20"/>
        </w:rPr>
        <w:t xml:space="preserve"> y un botón con el texto “Probar suerte”.</w:t>
      </w:r>
    </w:p>
    <w:p w14:paraId="179DCE48" w14:textId="77777777" w:rsidR="00080595" w:rsidRDefault="00080595" w:rsidP="00080595">
      <w:pPr>
        <w:ind w:left="720"/>
        <w:rPr>
          <w:sz w:val="20"/>
          <w:szCs w:val="20"/>
        </w:rPr>
      </w:pPr>
    </w:p>
    <w:p w14:paraId="1BFF5A01" w14:textId="77777777" w:rsidR="00465EEA" w:rsidRDefault="00465EEA" w:rsidP="00465EEA">
      <w:pPr>
        <w:ind w:left="720"/>
        <w:rPr>
          <w:b/>
          <w:sz w:val="20"/>
          <w:szCs w:val="20"/>
        </w:rPr>
      </w:pPr>
      <w:r w:rsidRPr="00465EEA">
        <w:rPr>
          <w:b/>
          <w:sz w:val="20"/>
          <w:szCs w:val="20"/>
        </w:rPr>
        <w:t>Estilos</w:t>
      </w:r>
    </w:p>
    <w:p w14:paraId="2E2C9488" w14:textId="77777777" w:rsidR="00AF5462" w:rsidRPr="00465EEA" w:rsidRDefault="00AF5462" w:rsidP="00465EEA">
      <w:pPr>
        <w:ind w:left="720"/>
        <w:rPr>
          <w:b/>
          <w:sz w:val="20"/>
          <w:szCs w:val="20"/>
        </w:rPr>
      </w:pPr>
    </w:p>
    <w:p w14:paraId="7F4AF9C6" w14:textId="77777777" w:rsidR="00465EEA" w:rsidRDefault="00465EEA" w:rsidP="00427B3B">
      <w:pPr>
        <w:ind w:firstLine="708"/>
        <w:rPr>
          <w:sz w:val="20"/>
          <w:szCs w:val="20"/>
        </w:rPr>
      </w:pPr>
      <w:r>
        <w:rPr>
          <w:sz w:val="20"/>
          <w:szCs w:val="20"/>
        </w:rPr>
        <w:t>Tipo de letra: Arial, sans-serif</w:t>
      </w:r>
    </w:p>
    <w:p w14:paraId="7A5D0EFF" w14:textId="77777777" w:rsidR="00465EEA" w:rsidRDefault="00465EEA" w:rsidP="00427B3B">
      <w:pPr>
        <w:ind w:firstLine="708"/>
        <w:rPr>
          <w:sz w:val="20"/>
          <w:szCs w:val="20"/>
        </w:rPr>
      </w:pPr>
      <w:r>
        <w:rPr>
          <w:sz w:val="20"/>
          <w:szCs w:val="20"/>
        </w:rPr>
        <w:t>Tamaño de letra: 10 puntos</w:t>
      </w:r>
    </w:p>
    <w:p w14:paraId="5F154665" w14:textId="77777777" w:rsidR="00465EEA" w:rsidRDefault="00465EEA" w:rsidP="00427B3B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Color de letra: </w:t>
      </w:r>
      <w:r w:rsidRPr="00465EEA">
        <w:rPr>
          <w:sz w:val="20"/>
          <w:szCs w:val="20"/>
        </w:rPr>
        <w:t>#000099</w:t>
      </w:r>
    </w:p>
    <w:p w14:paraId="4E3A70F9" w14:textId="77777777" w:rsidR="00465EEA" w:rsidRDefault="00465EEA" w:rsidP="00427B3B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Color de fondo: </w:t>
      </w:r>
      <w:r w:rsidRPr="00465EEA">
        <w:rPr>
          <w:sz w:val="20"/>
          <w:szCs w:val="20"/>
        </w:rPr>
        <w:t>#e6e6ff</w:t>
      </w:r>
    </w:p>
    <w:p w14:paraId="330CE9F5" w14:textId="77777777" w:rsidR="00465EEA" w:rsidRDefault="00465EEA" w:rsidP="00427B3B">
      <w:pPr>
        <w:ind w:firstLine="708"/>
        <w:rPr>
          <w:sz w:val="20"/>
          <w:szCs w:val="20"/>
        </w:rPr>
      </w:pPr>
      <w:r>
        <w:rPr>
          <w:sz w:val="20"/>
          <w:szCs w:val="20"/>
        </w:rPr>
        <w:t>Título:</w:t>
      </w:r>
    </w:p>
    <w:p w14:paraId="11782C41" w14:textId="77777777" w:rsidR="00465EEA" w:rsidRDefault="00465EEA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Tamaño de letra: 20 puntos</w:t>
      </w:r>
    </w:p>
    <w:p w14:paraId="4A4681B2" w14:textId="77777777" w:rsidR="00465EEA" w:rsidRDefault="00465EEA" w:rsidP="00427B3B">
      <w:pPr>
        <w:ind w:firstLine="708"/>
        <w:rPr>
          <w:sz w:val="20"/>
          <w:szCs w:val="20"/>
        </w:rPr>
      </w:pPr>
      <w:r>
        <w:rPr>
          <w:sz w:val="20"/>
          <w:szCs w:val="20"/>
        </w:rPr>
        <w:t>Tabla:</w:t>
      </w:r>
    </w:p>
    <w:p w14:paraId="0DEA5977" w14:textId="77777777" w:rsidR="00465EEA" w:rsidRDefault="00465EEA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Borde de color: </w:t>
      </w:r>
      <w:r w:rsidRPr="00465EEA">
        <w:rPr>
          <w:sz w:val="20"/>
          <w:szCs w:val="20"/>
        </w:rPr>
        <w:t>#000099</w:t>
      </w:r>
    </w:p>
    <w:p w14:paraId="7276EEDD" w14:textId="77777777" w:rsidR="00465EEA" w:rsidRDefault="00465EEA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Grosor del borde: 2 píxeles</w:t>
      </w:r>
    </w:p>
    <w:p w14:paraId="57B67CCF" w14:textId="77777777" w:rsidR="00465EEA" w:rsidRDefault="00465EEA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Color de fondo: #ffffff</w:t>
      </w:r>
    </w:p>
    <w:p w14:paraId="0EDEFA07" w14:textId="77777777" w:rsidR="00465EEA" w:rsidRDefault="00465EEA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Celda sin selección:</w:t>
      </w:r>
    </w:p>
    <w:p w14:paraId="1B2A9671" w14:textId="77777777" w:rsidR="00465EEA" w:rsidRDefault="00465EEA" w:rsidP="00427B3B">
      <w:pPr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Tamaño: 100x100 píxeles</w:t>
      </w:r>
    </w:p>
    <w:p w14:paraId="4BDA33DC" w14:textId="77777777" w:rsidR="00465EEA" w:rsidRDefault="00080595" w:rsidP="00427B3B">
      <w:pPr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Fondo: Imagen “sin-seleccion.png”</w:t>
      </w:r>
    </w:p>
    <w:p w14:paraId="0D044B5A" w14:textId="77777777" w:rsidR="00080595" w:rsidRDefault="00080595" w:rsidP="00427B3B">
      <w:pPr>
        <w:ind w:firstLine="708"/>
        <w:rPr>
          <w:sz w:val="20"/>
          <w:szCs w:val="20"/>
        </w:rPr>
      </w:pPr>
      <w:r>
        <w:rPr>
          <w:sz w:val="20"/>
          <w:szCs w:val="20"/>
        </w:rPr>
        <w:t>Botón:</w:t>
      </w:r>
    </w:p>
    <w:p w14:paraId="78CB79A8" w14:textId="77777777" w:rsidR="00080595" w:rsidRDefault="00080595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Tamaño de letra: 12 puntos</w:t>
      </w:r>
    </w:p>
    <w:p w14:paraId="31072A8D" w14:textId="77777777" w:rsidR="00080595" w:rsidRDefault="00080595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Color de letra: </w:t>
      </w:r>
      <w:r w:rsidRPr="00080595">
        <w:rPr>
          <w:sz w:val="20"/>
          <w:szCs w:val="20"/>
        </w:rPr>
        <w:t>#0073e6</w:t>
      </w:r>
    </w:p>
    <w:p w14:paraId="7AF83B43" w14:textId="77777777" w:rsidR="00080595" w:rsidRDefault="00080595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Color de fondo: </w:t>
      </w:r>
      <w:r w:rsidRPr="00080595">
        <w:rPr>
          <w:sz w:val="20"/>
          <w:szCs w:val="20"/>
        </w:rPr>
        <w:t>#ffa64d</w:t>
      </w:r>
    </w:p>
    <w:p w14:paraId="20066397" w14:textId="77777777" w:rsidR="00080595" w:rsidRDefault="00080595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Profundidad: 10 píxeles</w:t>
      </w:r>
    </w:p>
    <w:p w14:paraId="30276136" w14:textId="77777777" w:rsidR="00080595" w:rsidRDefault="00080595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Sin borde</w:t>
      </w:r>
    </w:p>
    <w:p w14:paraId="71C927C9" w14:textId="77777777" w:rsidR="004A658E" w:rsidRDefault="00243868" w:rsidP="004A658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083BAF" w14:textId="6DDC6D62" w:rsidR="004A658E" w:rsidRPr="004A658E" w:rsidRDefault="002600A2" w:rsidP="004A658E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270258" wp14:editId="2C9511E6">
            <wp:extent cx="1781175" cy="2600325"/>
            <wp:effectExtent l="0" t="0" r="0" b="0"/>
            <wp:docPr id="1" name="Imagen 1" descr="Recuperatorio-I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peratorio-I-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978B" w14:textId="77777777" w:rsidR="004A658E" w:rsidRDefault="004A658E" w:rsidP="004A658E">
      <w:pPr>
        <w:ind w:left="720"/>
        <w:rPr>
          <w:b/>
          <w:sz w:val="20"/>
          <w:szCs w:val="20"/>
        </w:rPr>
      </w:pPr>
    </w:p>
    <w:p w14:paraId="5C5089B5" w14:textId="77777777" w:rsidR="000D33DB" w:rsidRDefault="000D33DB" w:rsidP="004A658E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Restricciones</w:t>
      </w:r>
    </w:p>
    <w:p w14:paraId="18BFD945" w14:textId="77777777" w:rsidR="000D33DB" w:rsidRDefault="000D33DB" w:rsidP="000D33DB">
      <w:pPr>
        <w:rPr>
          <w:b/>
          <w:sz w:val="20"/>
          <w:szCs w:val="20"/>
        </w:rPr>
      </w:pPr>
    </w:p>
    <w:p w14:paraId="12FEF0DB" w14:textId="77777777" w:rsidR="000D33DB" w:rsidRPr="000D33DB" w:rsidRDefault="00AF5462" w:rsidP="000D33DB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Programar lógica con JSP.</w:t>
      </w:r>
    </w:p>
    <w:p w14:paraId="11399028" w14:textId="77777777" w:rsidR="004A658E" w:rsidRDefault="004A658E" w:rsidP="004A658E">
      <w:pPr>
        <w:ind w:left="720"/>
        <w:rPr>
          <w:sz w:val="20"/>
          <w:szCs w:val="20"/>
        </w:rPr>
      </w:pPr>
    </w:p>
    <w:p w14:paraId="685C127D" w14:textId="77777777" w:rsidR="00243868" w:rsidRDefault="00AD442D" w:rsidP="00243868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243868">
        <w:rPr>
          <w:sz w:val="20"/>
          <w:szCs w:val="20"/>
        </w:rPr>
        <w:t xml:space="preserve">ermitir </w:t>
      </w:r>
      <w:r w:rsidR="00BD4C40">
        <w:rPr>
          <w:sz w:val="20"/>
          <w:szCs w:val="20"/>
        </w:rPr>
        <w:t xml:space="preserve">marcar la casilla seleccionada por el usuario, con la posibilidad de deseleccionarla. A su vez, programar el comportamiento del botón que debe verificar que se informe un valor y que ese valor sea un número. </w:t>
      </w:r>
    </w:p>
    <w:p w14:paraId="2F3E3BF3" w14:textId="77777777" w:rsidR="00080595" w:rsidRDefault="00080595" w:rsidP="00080595">
      <w:pPr>
        <w:ind w:left="720"/>
        <w:rPr>
          <w:sz w:val="20"/>
          <w:szCs w:val="20"/>
        </w:rPr>
      </w:pPr>
    </w:p>
    <w:p w14:paraId="018E9A65" w14:textId="77777777" w:rsidR="00080595" w:rsidRDefault="00080595" w:rsidP="00080595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Estilos</w:t>
      </w:r>
    </w:p>
    <w:p w14:paraId="56C5C23F" w14:textId="77777777" w:rsidR="00AF5462" w:rsidRDefault="00AF5462" w:rsidP="00080595">
      <w:pPr>
        <w:ind w:left="720"/>
        <w:rPr>
          <w:sz w:val="20"/>
          <w:szCs w:val="20"/>
        </w:rPr>
      </w:pPr>
    </w:p>
    <w:p w14:paraId="7BB9D582" w14:textId="77777777" w:rsidR="00080595" w:rsidRDefault="00080595" w:rsidP="00427B3B">
      <w:pPr>
        <w:ind w:firstLine="708"/>
        <w:rPr>
          <w:sz w:val="20"/>
          <w:szCs w:val="20"/>
        </w:rPr>
      </w:pPr>
      <w:r>
        <w:rPr>
          <w:sz w:val="20"/>
          <w:szCs w:val="20"/>
        </w:rPr>
        <w:t>Celda seleccionada:</w:t>
      </w:r>
    </w:p>
    <w:p w14:paraId="2340D3BD" w14:textId="77777777" w:rsidR="00080595" w:rsidRDefault="00080595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Tamaño: 100x100 píxeles</w:t>
      </w:r>
    </w:p>
    <w:p w14:paraId="0907C8B7" w14:textId="77777777" w:rsidR="00080595" w:rsidRPr="00080595" w:rsidRDefault="00080595" w:rsidP="00427B3B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Fondo: Imagen “seleccionado.png”</w:t>
      </w:r>
    </w:p>
    <w:p w14:paraId="0AABB9CC" w14:textId="77777777" w:rsidR="004A658E" w:rsidRDefault="004A658E" w:rsidP="004A658E">
      <w:pPr>
        <w:rPr>
          <w:b/>
          <w:sz w:val="20"/>
          <w:szCs w:val="20"/>
        </w:rPr>
      </w:pPr>
    </w:p>
    <w:p w14:paraId="79038C1D" w14:textId="05AC3A1B" w:rsidR="004A658E" w:rsidRDefault="002600A2" w:rsidP="004A658E">
      <w:pPr>
        <w:ind w:firstLine="708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0191D7F8" wp14:editId="14E08DCA">
            <wp:extent cx="1981200" cy="2905125"/>
            <wp:effectExtent l="0" t="0" r="0" b="0"/>
            <wp:docPr id="2" name="Imagen 2" descr="Recuperatorio-I-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uperatorio-I-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3FE8" w14:textId="77777777" w:rsidR="004A658E" w:rsidRDefault="004A658E" w:rsidP="004A658E">
      <w:pPr>
        <w:rPr>
          <w:b/>
          <w:sz w:val="20"/>
          <w:szCs w:val="20"/>
        </w:rPr>
      </w:pPr>
    </w:p>
    <w:p w14:paraId="1B575511" w14:textId="77777777" w:rsidR="000D33DB" w:rsidRPr="003C2E19" w:rsidRDefault="000D33DB" w:rsidP="000D33DB">
      <w:pPr>
        <w:ind w:left="708"/>
        <w:rPr>
          <w:b/>
          <w:sz w:val="20"/>
          <w:szCs w:val="20"/>
        </w:rPr>
      </w:pPr>
      <w:r w:rsidRPr="003C2E19">
        <w:rPr>
          <w:b/>
          <w:sz w:val="20"/>
          <w:szCs w:val="20"/>
        </w:rPr>
        <w:t>Restricciones</w:t>
      </w:r>
    </w:p>
    <w:p w14:paraId="00671FFB" w14:textId="77777777" w:rsidR="000D33DB" w:rsidRDefault="000D33DB" w:rsidP="000D33DB">
      <w:pPr>
        <w:ind w:left="708"/>
        <w:rPr>
          <w:sz w:val="20"/>
          <w:szCs w:val="20"/>
        </w:rPr>
      </w:pPr>
    </w:p>
    <w:p w14:paraId="0F429982" w14:textId="77777777" w:rsidR="000D33DB" w:rsidRPr="000D33DB" w:rsidRDefault="00AF5462" w:rsidP="004A658E">
      <w:pPr>
        <w:numPr>
          <w:ilvl w:val="0"/>
          <w:numId w:val="5"/>
        </w:numPr>
        <w:ind w:left="1428"/>
        <w:rPr>
          <w:b/>
          <w:sz w:val="20"/>
          <w:szCs w:val="20"/>
        </w:rPr>
      </w:pPr>
      <w:r>
        <w:rPr>
          <w:sz w:val="20"/>
          <w:szCs w:val="20"/>
        </w:rPr>
        <w:t xml:space="preserve">Programar con </w:t>
      </w:r>
      <w:r w:rsidR="000D33DB" w:rsidRPr="000D33DB">
        <w:rPr>
          <w:sz w:val="20"/>
          <w:szCs w:val="20"/>
        </w:rPr>
        <w:t>jQuery.</w:t>
      </w:r>
    </w:p>
    <w:p w14:paraId="4988C4EB" w14:textId="64035A20" w:rsidR="004A658E" w:rsidRPr="001B7C19" w:rsidRDefault="004A658E" w:rsidP="00303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</w:p>
    <w:p w14:paraId="1EF749FD" w14:textId="77777777" w:rsidR="004A658E" w:rsidRDefault="00AD442D" w:rsidP="00943EED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943EED">
        <w:rPr>
          <w:sz w:val="20"/>
          <w:szCs w:val="20"/>
        </w:rPr>
        <w:t>l validar la selección del usuario, si</w:t>
      </w:r>
      <w:r w:rsidR="001B7C19">
        <w:rPr>
          <w:sz w:val="20"/>
          <w:szCs w:val="20"/>
        </w:rPr>
        <w:t xml:space="preserve"> adivinó, mostrar el valor oculto en el campo y permitirle seguir seleccionando otra casilla. Si llegó a adivinar 3 números consecutivos mostrar el texto “Ganaste”</w:t>
      </w:r>
      <w:r w:rsidR="00294CEF">
        <w:rPr>
          <w:sz w:val="20"/>
          <w:szCs w:val="20"/>
        </w:rPr>
        <w:t>. Agregar el botón “Recomenzar” que deberá recargar la página</w:t>
      </w:r>
      <w:r w:rsidR="001B7C19">
        <w:rPr>
          <w:sz w:val="20"/>
          <w:szCs w:val="20"/>
        </w:rPr>
        <w:t xml:space="preserve">. </w:t>
      </w:r>
    </w:p>
    <w:p w14:paraId="0FDE3A11" w14:textId="77777777" w:rsidR="004A658E" w:rsidRDefault="004A658E" w:rsidP="00943EED">
      <w:pPr>
        <w:ind w:left="720"/>
        <w:rPr>
          <w:sz w:val="20"/>
          <w:szCs w:val="20"/>
        </w:rPr>
      </w:pPr>
    </w:p>
    <w:p w14:paraId="5B6658C5" w14:textId="77777777" w:rsidR="00427B3B" w:rsidRDefault="00427B3B" w:rsidP="00943EED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Estilos</w:t>
      </w:r>
    </w:p>
    <w:p w14:paraId="0068590F" w14:textId="77777777" w:rsidR="00AF5462" w:rsidRPr="00427B3B" w:rsidRDefault="00AF5462" w:rsidP="00943EED">
      <w:pPr>
        <w:ind w:left="720"/>
        <w:rPr>
          <w:b/>
          <w:sz w:val="20"/>
          <w:szCs w:val="20"/>
        </w:rPr>
      </w:pPr>
    </w:p>
    <w:p w14:paraId="3E2D3F9C" w14:textId="77777777" w:rsidR="00427B3B" w:rsidRDefault="00427B3B" w:rsidP="00943EED">
      <w:pPr>
        <w:ind w:left="-12" w:firstLine="708"/>
        <w:rPr>
          <w:sz w:val="20"/>
          <w:szCs w:val="20"/>
        </w:rPr>
      </w:pPr>
      <w:r>
        <w:rPr>
          <w:sz w:val="20"/>
          <w:szCs w:val="20"/>
        </w:rPr>
        <w:t xml:space="preserve">Celda </w:t>
      </w:r>
      <w:r w:rsidR="00CC51D0">
        <w:rPr>
          <w:sz w:val="20"/>
          <w:szCs w:val="20"/>
        </w:rPr>
        <w:t>acertada</w:t>
      </w:r>
      <w:r>
        <w:rPr>
          <w:sz w:val="20"/>
          <w:szCs w:val="20"/>
        </w:rPr>
        <w:t>:</w:t>
      </w:r>
    </w:p>
    <w:p w14:paraId="68EE0F20" w14:textId="77777777" w:rsidR="00CC51D0" w:rsidRDefault="00427B3B" w:rsidP="00943EED">
      <w:pPr>
        <w:numPr>
          <w:ilvl w:val="0"/>
          <w:numId w:val="11"/>
        </w:numPr>
        <w:ind w:left="1416"/>
        <w:rPr>
          <w:sz w:val="20"/>
          <w:szCs w:val="20"/>
        </w:rPr>
      </w:pPr>
      <w:r w:rsidRPr="00CC51D0">
        <w:rPr>
          <w:sz w:val="20"/>
          <w:szCs w:val="20"/>
        </w:rPr>
        <w:t>Tamaño: 100x100 píxeles</w:t>
      </w:r>
    </w:p>
    <w:p w14:paraId="0FC7237B" w14:textId="77777777" w:rsidR="00CC51D0" w:rsidRPr="00CC51D0" w:rsidRDefault="00427B3B" w:rsidP="00943EED">
      <w:pPr>
        <w:numPr>
          <w:ilvl w:val="0"/>
          <w:numId w:val="11"/>
        </w:numPr>
        <w:ind w:left="1416"/>
        <w:rPr>
          <w:sz w:val="20"/>
          <w:szCs w:val="20"/>
        </w:rPr>
      </w:pPr>
      <w:r w:rsidRPr="00CC51D0">
        <w:rPr>
          <w:sz w:val="20"/>
          <w:szCs w:val="20"/>
        </w:rPr>
        <w:t>Fondo: Imagen “</w:t>
      </w:r>
      <w:r w:rsidR="00CC51D0" w:rsidRPr="00CC51D0">
        <w:rPr>
          <w:sz w:val="20"/>
          <w:szCs w:val="20"/>
        </w:rPr>
        <w:t>ok</w:t>
      </w:r>
      <w:r w:rsidRPr="00CC51D0">
        <w:rPr>
          <w:sz w:val="20"/>
          <w:szCs w:val="20"/>
        </w:rPr>
        <w:t>.png”</w:t>
      </w:r>
    </w:p>
    <w:p w14:paraId="65A8EBE4" w14:textId="77777777" w:rsidR="00CC51D0" w:rsidRPr="00CC51D0" w:rsidRDefault="00CC51D0" w:rsidP="00943EED">
      <w:pPr>
        <w:numPr>
          <w:ilvl w:val="0"/>
          <w:numId w:val="11"/>
        </w:numPr>
        <w:ind w:left="1416"/>
        <w:rPr>
          <w:sz w:val="20"/>
          <w:szCs w:val="20"/>
        </w:rPr>
      </w:pPr>
      <w:r w:rsidRPr="00CC51D0">
        <w:rPr>
          <w:sz w:val="20"/>
          <w:szCs w:val="20"/>
        </w:rPr>
        <w:t xml:space="preserve">Tamaño de letra: </w:t>
      </w:r>
      <w:r w:rsidR="006752A6">
        <w:rPr>
          <w:sz w:val="20"/>
          <w:szCs w:val="20"/>
        </w:rPr>
        <w:t>40</w:t>
      </w:r>
      <w:r w:rsidRPr="00CC51D0">
        <w:rPr>
          <w:sz w:val="20"/>
          <w:szCs w:val="20"/>
        </w:rPr>
        <w:t xml:space="preserve"> puntos</w:t>
      </w:r>
    </w:p>
    <w:p w14:paraId="1C6E6B3D" w14:textId="77777777" w:rsidR="00CC51D0" w:rsidRDefault="00CC51D0" w:rsidP="00943EED">
      <w:pPr>
        <w:numPr>
          <w:ilvl w:val="0"/>
          <w:numId w:val="11"/>
        </w:numPr>
        <w:ind w:left="1416"/>
        <w:rPr>
          <w:sz w:val="20"/>
          <w:szCs w:val="20"/>
        </w:rPr>
      </w:pPr>
      <w:r>
        <w:rPr>
          <w:sz w:val="20"/>
          <w:szCs w:val="20"/>
        </w:rPr>
        <w:t>Color de letra: #ff</w:t>
      </w:r>
      <w:r w:rsidR="006752A6">
        <w:rPr>
          <w:sz w:val="20"/>
          <w:szCs w:val="20"/>
        </w:rPr>
        <w:t>ffff</w:t>
      </w:r>
    </w:p>
    <w:p w14:paraId="5314BBBB" w14:textId="77777777" w:rsidR="00CC51D0" w:rsidRDefault="00CC51D0" w:rsidP="00943EED">
      <w:pPr>
        <w:numPr>
          <w:ilvl w:val="0"/>
          <w:numId w:val="11"/>
        </w:numPr>
        <w:ind w:left="1416"/>
        <w:rPr>
          <w:sz w:val="20"/>
          <w:szCs w:val="20"/>
        </w:rPr>
      </w:pPr>
      <w:r>
        <w:rPr>
          <w:sz w:val="20"/>
          <w:szCs w:val="20"/>
        </w:rPr>
        <w:t>Texto en negrita</w:t>
      </w:r>
    </w:p>
    <w:p w14:paraId="5D72D417" w14:textId="77777777" w:rsidR="006752A6" w:rsidRDefault="006752A6" w:rsidP="00943EED">
      <w:pPr>
        <w:numPr>
          <w:ilvl w:val="0"/>
          <w:numId w:val="11"/>
        </w:numPr>
        <w:ind w:left="1416"/>
        <w:rPr>
          <w:sz w:val="20"/>
          <w:szCs w:val="20"/>
        </w:rPr>
      </w:pPr>
      <w:r>
        <w:rPr>
          <w:sz w:val="20"/>
          <w:szCs w:val="20"/>
        </w:rPr>
        <w:t>Texto centrado</w:t>
      </w:r>
    </w:p>
    <w:p w14:paraId="193F6A6C" w14:textId="77777777" w:rsidR="006752A6" w:rsidRDefault="006752A6" w:rsidP="00943EED">
      <w:pPr>
        <w:ind w:left="696"/>
        <w:rPr>
          <w:sz w:val="20"/>
          <w:szCs w:val="20"/>
        </w:rPr>
      </w:pPr>
      <w:r>
        <w:rPr>
          <w:sz w:val="20"/>
          <w:szCs w:val="20"/>
        </w:rPr>
        <w:t>Mensaje:</w:t>
      </w:r>
    </w:p>
    <w:p w14:paraId="30E27293" w14:textId="77777777" w:rsidR="006752A6" w:rsidRDefault="006752A6" w:rsidP="00943EED">
      <w:pPr>
        <w:numPr>
          <w:ilvl w:val="0"/>
          <w:numId w:val="12"/>
        </w:numPr>
        <w:ind w:left="1416"/>
        <w:rPr>
          <w:sz w:val="20"/>
          <w:szCs w:val="20"/>
        </w:rPr>
      </w:pPr>
      <w:r>
        <w:rPr>
          <w:sz w:val="20"/>
          <w:szCs w:val="20"/>
        </w:rPr>
        <w:t>Tamaño de letra: 25 puntos</w:t>
      </w:r>
    </w:p>
    <w:p w14:paraId="7A5233DC" w14:textId="77777777" w:rsidR="006752A6" w:rsidRDefault="006752A6" w:rsidP="00943EED">
      <w:pPr>
        <w:numPr>
          <w:ilvl w:val="0"/>
          <w:numId w:val="12"/>
        </w:numPr>
        <w:ind w:left="1416"/>
        <w:rPr>
          <w:sz w:val="20"/>
          <w:szCs w:val="20"/>
        </w:rPr>
      </w:pPr>
      <w:r>
        <w:rPr>
          <w:sz w:val="20"/>
          <w:szCs w:val="20"/>
        </w:rPr>
        <w:t>Color de letra: #ff0000</w:t>
      </w:r>
    </w:p>
    <w:p w14:paraId="3E9C838C" w14:textId="77777777" w:rsidR="006752A6" w:rsidRDefault="006752A6" w:rsidP="00943EED">
      <w:pPr>
        <w:numPr>
          <w:ilvl w:val="0"/>
          <w:numId w:val="12"/>
        </w:numPr>
        <w:ind w:left="1416"/>
        <w:rPr>
          <w:sz w:val="20"/>
          <w:szCs w:val="20"/>
        </w:rPr>
      </w:pPr>
      <w:r>
        <w:rPr>
          <w:sz w:val="20"/>
          <w:szCs w:val="20"/>
        </w:rPr>
        <w:t>Texto en negrita</w:t>
      </w:r>
    </w:p>
    <w:p w14:paraId="156F58D2" w14:textId="77777777" w:rsidR="00427B3B" w:rsidRDefault="00427B3B" w:rsidP="00943EED">
      <w:pPr>
        <w:ind w:left="720"/>
        <w:rPr>
          <w:sz w:val="20"/>
          <w:szCs w:val="20"/>
        </w:rPr>
      </w:pPr>
    </w:p>
    <w:p w14:paraId="6BAF2449" w14:textId="0A25727E" w:rsidR="004A658E" w:rsidRDefault="002600A2" w:rsidP="00943EED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316EB15" wp14:editId="0CA752F0">
            <wp:extent cx="2200275" cy="3228975"/>
            <wp:effectExtent l="0" t="0" r="0" b="0"/>
            <wp:docPr id="3" name="Imagen 3" descr="Recuperatorio-I-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uperatorio-I-I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06F8" w14:textId="77777777" w:rsidR="00294CEF" w:rsidRDefault="00294CEF" w:rsidP="00943EED">
      <w:pPr>
        <w:ind w:left="720"/>
        <w:rPr>
          <w:sz w:val="20"/>
          <w:szCs w:val="20"/>
        </w:rPr>
      </w:pPr>
    </w:p>
    <w:p w14:paraId="36E83B13" w14:textId="673DCE38" w:rsidR="004A658E" w:rsidRDefault="002600A2" w:rsidP="00943EED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4561FE" wp14:editId="3A79A1B7">
            <wp:extent cx="2162175" cy="3657600"/>
            <wp:effectExtent l="0" t="0" r="0" b="0"/>
            <wp:docPr id="4" name="Imagen 4" descr="Recuperatorio-I-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uperatorio-I-I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1FB9" w14:textId="77777777" w:rsidR="004A658E" w:rsidRDefault="004A658E" w:rsidP="00943EED">
      <w:pPr>
        <w:ind w:left="720"/>
        <w:rPr>
          <w:sz w:val="20"/>
          <w:szCs w:val="20"/>
        </w:rPr>
      </w:pPr>
    </w:p>
    <w:p w14:paraId="58E0AB30" w14:textId="77777777" w:rsidR="000D33DB" w:rsidRDefault="000D33DB" w:rsidP="000D33DB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Restricciones</w:t>
      </w:r>
    </w:p>
    <w:p w14:paraId="3E142602" w14:textId="77777777" w:rsidR="000D33DB" w:rsidRDefault="000D33DB" w:rsidP="000D33DB">
      <w:pPr>
        <w:rPr>
          <w:b/>
          <w:sz w:val="20"/>
          <w:szCs w:val="20"/>
        </w:rPr>
      </w:pPr>
    </w:p>
    <w:p w14:paraId="2602DED7" w14:textId="77777777" w:rsidR="000D33DB" w:rsidRPr="000D33DB" w:rsidRDefault="000D33DB" w:rsidP="000D33DB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Programar </w:t>
      </w:r>
      <w:r w:rsidR="00AF5462">
        <w:rPr>
          <w:sz w:val="20"/>
          <w:szCs w:val="20"/>
        </w:rPr>
        <w:t>lógica con</w:t>
      </w:r>
      <w:r>
        <w:rPr>
          <w:sz w:val="20"/>
          <w:szCs w:val="20"/>
        </w:rPr>
        <w:t xml:space="preserve"> JSP</w:t>
      </w:r>
      <w:r w:rsidR="00AF5462">
        <w:rPr>
          <w:sz w:val="20"/>
          <w:szCs w:val="20"/>
        </w:rPr>
        <w:t>.</w:t>
      </w:r>
    </w:p>
    <w:p w14:paraId="572B95DA" w14:textId="77777777" w:rsidR="000D33DB" w:rsidRDefault="000D33DB" w:rsidP="00943EED">
      <w:pPr>
        <w:ind w:left="720"/>
        <w:rPr>
          <w:sz w:val="20"/>
          <w:szCs w:val="20"/>
        </w:rPr>
      </w:pPr>
    </w:p>
    <w:p w14:paraId="49905711" w14:textId="77777777" w:rsidR="008F71BC" w:rsidRDefault="008F71BC" w:rsidP="008F71BC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 validar la selección del usuario, si no adivinó, mostrar un mensaje y rearmar el tablero con nuevos números.</w:t>
      </w:r>
    </w:p>
    <w:p w14:paraId="41691060" w14:textId="77777777" w:rsidR="00AF5462" w:rsidRDefault="00AF5462" w:rsidP="00AF5462">
      <w:pPr>
        <w:ind w:left="720"/>
        <w:rPr>
          <w:sz w:val="20"/>
          <w:szCs w:val="20"/>
        </w:rPr>
      </w:pPr>
    </w:p>
    <w:p w14:paraId="76A60D9C" w14:textId="59791377" w:rsidR="008F71BC" w:rsidRDefault="002600A2" w:rsidP="008F71BC">
      <w:pPr>
        <w:ind w:left="744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DCD18A7" wp14:editId="59B6EB98">
            <wp:extent cx="2486025" cy="3352800"/>
            <wp:effectExtent l="0" t="0" r="0" b="0"/>
            <wp:docPr id="5" name="Imagen 5" descr="Recuperatorio-I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uperatorio-I-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1899" w14:textId="77777777" w:rsidR="008F71BC" w:rsidRDefault="008F71BC" w:rsidP="008F71BC">
      <w:pPr>
        <w:ind w:left="744"/>
        <w:rPr>
          <w:sz w:val="20"/>
          <w:szCs w:val="20"/>
        </w:rPr>
      </w:pPr>
    </w:p>
    <w:p w14:paraId="506D9A65" w14:textId="77777777" w:rsidR="000D33DB" w:rsidRDefault="000D33DB" w:rsidP="000D33DB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Restricciones</w:t>
      </w:r>
    </w:p>
    <w:p w14:paraId="17C8F55A" w14:textId="77777777" w:rsidR="000D33DB" w:rsidRDefault="000D33DB" w:rsidP="000D33DB">
      <w:pPr>
        <w:rPr>
          <w:b/>
          <w:sz w:val="20"/>
          <w:szCs w:val="20"/>
        </w:rPr>
      </w:pPr>
    </w:p>
    <w:p w14:paraId="13793D50" w14:textId="77777777" w:rsidR="000D33DB" w:rsidRPr="000D33DB" w:rsidRDefault="000D33DB" w:rsidP="000D33DB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Programar </w:t>
      </w:r>
      <w:r w:rsidR="00AF5462">
        <w:rPr>
          <w:sz w:val="20"/>
          <w:szCs w:val="20"/>
        </w:rPr>
        <w:t>lógica con</w:t>
      </w:r>
      <w:r>
        <w:rPr>
          <w:sz w:val="20"/>
          <w:szCs w:val="20"/>
        </w:rPr>
        <w:t xml:space="preserve"> JSP</w:t>
      </w:r>
    </w:p>
    <w:p w14:paraId="5656718C" w14:textId="77777777" w:rsidR="00F10DA9" w:rsidRDefault="00F10DA9" w:rsidP="00F10DA9">
      <w:pPr>
        <w:rPr>
          <w:sz w:val="20"/>
          <w:szCs w:val="20"/>
        </w:rPr>
      </w:pPr>
      <w:bookmarkStart w:id="0" w:name="_GoBack"/>
      <w:bookmarkEnd w:id="0"/>
    </w:p>
    <w:p w14:paraId="4D4EE153" w14:textId="77777777" w:rsidR="00F10DA9" w:rsidRPr="00150A49" w:rsidRDefault="00F10DA9" w:rsidP="00F10DA9">
      <w:pPr>
        <w:rPr>
          <w:sz w:val="20"/>
          <w:szCs w:val="20"/>
        </w:rPr>
      </w:pPr>
    </w:p>
    <w:sectPr w:rsidR="00F10DA9" w:rsidRPr="00150A49">
      <w:headerReference w:type="default" r:id="rId12"/>
      <w:footerReference w:type="even" r:id="rId13"/>
      <w:footerReference w:type="default" r:id="rId14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2E5C7" w14:textId="77777777" w:rsidR="00F23A6B" w:rsidRDefault="00F23A6B">
      <w:r>
        <w:separator/>
      </w:r>
    </w:p>
  </w:endnote>
  <w:endnote w:type="continuationSeparator" w:id="0">
    <w:p w14:paraId="2AD147D5" w14:textId="77777777" w:rsidR="00F23A6B" w:rsidRDefault="00F2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C1181" w14:textId="77777777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AB852C9" w14:textId="77777777" w:rsidR="00AD2066" w:rsidRDefault="00AD2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93837" w14:textId="2C78AC19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3DC5">
      <w:rPr>
        <w:rStyle w:val="Nmerodepgina"/>
        <w:noProof/>
      </w:rPr>
      <w:t>3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AD2066" w14:paraId="1034F8D5" w14:textId="77777777">
      <w:tblPrEx>
        <w:tblCellMar>
          <w:top w:w="0" w:type="dxa"/>
          <w:bottom w:w="0" w:type="dxa"/>
        </w:tblCellMar>
      </w:tblPrEx>
      <w:tc>
        <w:tcPr>
          <w:tcW w:w="3490" w:type="dxa"/>
        </w:tcPr>
        <w:p w14:paraId="004E5DFE" w14:textId="77777777" w:rsidR="00AD2066" w:rsidRDefault="005B0A7E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59787BBD" w14:textId="77777777" w:rsidR="00AD2066" w:rsidRDefault="00AD2066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7E2FF0C7" w14:textId="77777777" w:rsidR="00AD2066" w:rsidRDefault="00515657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78E2B" w14:textId="77777777" w:rsidR="00F23A6B" w:rsidRDefault="00F23A6B">
      <w:r>
        <w:separator/>
      </w:r>
    </w:p>
  </w:footnote>
  <w:footnote w:type="continuationSeparator" w:id="0">
    <w:p w14:paraId="3E1C3008" w14:textId="77777777" w:rsidR="00F23A6B" w:rsidRDefault="00F23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15657" w14:paraId="1D9DF428" w14:textId="77777777" w:rsidTr="00E858AC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333C0FD" w14:textId="1A145D3E" w:rsidR="00515657" w:rsidRDefault="002600A2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46EEE9B4" wp14:editId="3A8EF9DD">
                <wp:extent cx="561975" cy="781050"/>
                <wp:effectExtent l="0" t="0" r="0" b="0"/>
                <wp:docPr id="6" name="Imagen 6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37F82B3" w14:textId="0E34CC1D" w:rsidR="00515657" w:rsidRDefault="00515657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D00CF9">
            <w:rPr>
              <w:smallCaps/>
            </w:rPr>
            <w:t>/2014</w:t>
          </w:r>
        </w:p>
        <w:p w14:paraId="2DC5F03C" w14:textId="77777777" w:rsidR="00515657" w:rsidRDefault="00515657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AD2066" w14:paraId="09BC0301" w14:textId="77777777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FAC6B83" w14:textId="77777777" w:rsidR="00AD2066" w:rsidRDefault="00AD2066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4A55749" w14:textId="77777777" w:rsidR="00AD2066" w:rsidRDefault="00AD2066">
          <w:pPr>
            <w:rPr>
              <w:smallCaps/>
            </w:rPr>
          </w:pPr>
        </w:p>
        <w:p w14:paraId="76124510" w14:textId="77777777" w:rsidR="00515657" w:rsidRDefault="00515657">
          <w:pPr>
            <w:rPr>
              <w:smallCaps/>
            </w:rPr>
          </w:pPr>
        </w:p>
        <w:p w14:paraId="35F063D6" w14:textId="0A49FEEA" w:rsidR="00AD2066" w:rsidRDefault="00D00CF9">
          <w:pPr>
            <w:rPr>
              <w:smallCaps/>
            </w:rPr>
          </w:pPr>
          <w:r>
            <w:rPr>
              <w:smallCaps/>
            </w:rPr>
            <w:t xml:space="preserve">Ejercicio </w:t>
          </w:r>
          <w:r>
            <w:rPr>
              <w:smallCaps/>
            </w:rPr>
            <w:t>4</w:t>
          </w:r>
          <w:r>
            <w:rPr>
              <w:smallCaps/>
            </w:rPr>
            <w:t>: JSP</w:t>
          </w:r>
        </w:p>
        <w:p w14:paraId="6232C74E" w14:textId="77777777" w:rsidR="00AD2066" w:rsidRDefault="00AD2066">
          <w:pPr>
            <w:rPr>
              <w:smallCaps/>
            </w:rPr>
          </w:pPr>
        </w:p>
        <w:p w14:paraId="5114EEE0" w14:textId="77777777" w:rsidR="00AD2066" w:rsidRDefault="00AD2066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B1CE4AA" w14:textId="77777777" w:rsidR="003D1829" w:rsidRDefault="003D1829">
          <w:pPr>
            <w:rPr>
              <w:smallCaps/>
            </w:rPr>
          </w:pPr>
        </w:p>
        <w:p w14:paraId="0E7D06B5" w14:textId="77777777" w:rsidR="003D1829" w:rsidRDefault="003D1829" w:rsidP="00E858AC">
          <w:pPr>
            <w:rPr>
              <w:smallCaps/>
            </w:rPr>
          </w:pPr>
        </w:p>
        <w:p w14:paraId="6D770307" w14:textId="5709F0C3" w:rsidR="00AD2066" w:rsidRDefault="003D1829" w:rsidP="00243868">
          <w:pPr>
            <w:rPr>
              <w:smallCaps/>
            </w:rPr>
          </w:pPr>
          <w:r>
            <w:rPr>
              <w:smallCaps/>
            </w:rPr>
            <w:t>Fecha</w:t>
          </w:r>
          <w:r w:rsidR="00AD2066">
            <w:rPr>
              <w:smallCaps/>
            </w:rPr>
            <w:t xml:space="preserve">: </w:t>
          </w:r>
          <w:r w:rsidR="00D00CF9">
            <w:rPr>
              <w:smallCaps/>
            </w:rPr>
            <w:t>18-04-2018</w:t>
          </w:r>
        </w:p>
      </w:tc>
    </w:tr>
  </w:tbl>
  <w:p w14:paraId="0CCC00BA" w14:textId="77777777" w:rsidR="00AD2066" w:rsidRDefault="00AD20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5A41"/>
    <w:multiLevelType w:val="hybridMultilevel"/>
    <w:tmpl w:val="39E2F6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55F3"/>
    <w:multiLevelType w:val="hybridMultilevel"/>
    <w:tmpl w:val="1B6C64DE"/>
    <w:lvl w:ilvl="0" w:tplc="21A8A83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9FF773A"/>
    <w:multiLevelType w:val="hybridMultilevel"/>
    <w:tmpl w:val="6CCC4712"/>
    <w:lvl w:ilvl="0" w:tplc="A09E4BB8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01166F8"/>
    <w:multiLevelType w:val="hybridMultilevel"/>
    <w:tmpl w:val="3B0EDBD2"/>
    <w:lvl w:ilvl="0" w:tplc="C5EEE206">
      <w:start w:val="1"/>
      <w:numFmt w:val="decimal"/>
      <w:lvlText w:val="(%1)"/>
      <w:lvlJc w:val="left"/>
      <w:pPr>
        <w:ind w:left="720" w:hanging="360"/>
      </w:pPr>
      <w:rPr>
        <w:rFonts w:ascii="Verdana" w:eastAsia="Times New Roman" w:hAnsi="Verdana" w:cs="Tahoma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9717D"/>
    <w:multiLevelType w:val="hybridMultilevel"/>
    <w:tmpl w:val="2110D536"/>
    <w:lvl w:ilvl="0" w:tplc="CC044D2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7B46D43"/>
    <w:multiLevelType w:val="hybridMultilevel"/>
    <w:tmpl w:val="BBC4D3B2"/>
    <w:lvl w:ilvl="0" w:tplc="6C6286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A3EE4"/>
    <w:multiLevelType w:val="hybridMultilevel"/>
    <w:tmpl w:val="EA789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67BBB"/>
    <w:multiLevelType w:val="hybridMultilevel"/>
    <w:tmpl w:val="821A9664"/>
    <w:lvl w:ilvl="0" w:tplc="A09E4BB8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59170E12"/>
    <w:multiLevelType w:val="hybridMultilevel"/>
    <w:tmpl w:val="F4B8D6B4"/>
    <w:lvl w:ilvl="0" w:tplc="AF968ADE">
      <w:start w:val="15"/>
      <w:numFmt w:val="bullet"/>
      <w:lvlText w:val="-"/>
      <w:lvlJc w:val="left"/>
      <w:pPr>
        <w:ind w:left="108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162BFA"/>
    <w:multiLevelType w:val="hybridMultilevel"/>
    <w:tmpl w:val="821A9664"/>
    <w:lvl w:ilvl="0" w:tplc="A09E4BB8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6C0B3767"/>
    <w:multiLevelType w:val="hybridMultilevel"/>
    <w:tmpl w:val="56D0F6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06B47"/>
    <w:multiLevelType w:val="hybridMultilevel"/>
    <w:tmpl w:val="8A36C8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74284"/>
    <w:multiLevelType w:val="hybridMultilevel"/>
    <w:tmpl w:val="E576844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E42A81"/>
    <w:multiLevelType w:val="hybridMultilevel"/>
    <w:tmpl w:val="C8528852"/>
    <w:lvl w:ilvl="0" w:tplc="71F080C6">
      <w:start w:val="10"/>
      <w:numFmt w:val="decimal"/>
      <w:lvlText w:val="%1"/>
      <w:lvlJc w:val="left"/>
      <w:pPr>
        <w:ind w:left="11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24" w:hanging="360"/>
      </w:pPr>
    </w:lvl>
    <w:lvl w:ilvl="2" w:tplc="2C0A001B" w:tentative="1">
      <w:start w:val="1"/>
      <w:numFmt w:val="lowerRoman"/>
      <w:lvlText w:val="%3."/>
      <w:lvlJc w:val="right"/>
      <w:pPr>
        <w:ind w:left="2544" w:hanging="180"/>
      </w:pPr>
    </w:lvl>
    <w:lvl w:ilvl="3" w:tplc="2C0A000F" w:tentative="1">
      <w:start w:val="1"/>
      <w:numFmt w:val="decimal"/>
      <w:lvlText w:val="%4."/>
      <w:lvlJc w:val="left"/>
      <w:pPr>
        <w:ind w:left="3264" w:hanging="360"/>
      </w:pPr>
    </w:lvl>
    <w:lvl w:ilvl="4" w:tplc="2C0A0019" w:tentative="1">
      <w:start w:val="1"/>
      <w:numFmt w:val="lowerLetter"/>
      <w:lvlText w:val="%5."/>
      <w:lvlJc w:val="left"/>
      <w:pPr>
        <w:ind w:left="3984" w:hanging="360"/>
      </w:pPr>
    </w:lvl>
    <w:lvl w:ilvl="5" w:tplc="2C0A001B" w:tentative="1">
      <w:start w:val="1"/>
      <w:numFmt w:val="lowerRoman"/>
      <w:lvlText w:val="%6."/>
      <w:lvlJc w:val="right"/>
      <w:pPr>
        <w:ind w:left="4704" w:hanging="180"/>
      </w:pPr>
    </w:lvl>
    <w:lvl w:ilvl="6" w:tplc="2C0A000F" w:tentative="1">
      <w:start w:val="1"/>
      <w:numFmt w:val="decimal"/>
      <w:lvlText w:val="%7."/>
      <w:lvlJc w:val="left"/>
      <w:pPr>
        <w:ind w:left="5424" w:hanging="360"/>
      </w:pPr>
    </w:lvl>
    <w:lvl w:ilvl="7" w:tplc="2C0A0019" w:tentative="1">
      <w:start w:val="1"/>
      <w:numFmt w:val="lowerLetter"/>
      <w:lvlText w:val="%8."/>
      <w:lvlJc w:val="left"/>
      <w:pPr>
        <w:ind w:left="6144" w:hanging="360"/>
      </w:pPr>
    </w:lvl>
    <w:lvl w:ilvl="8" w:tplc="2C0A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12"/>
  </w:num>
  <w:num w:numId="10">
    <w:abstractNumId w:val="9"/>
  </w:num>
  <w:num w:numId="11">
    <w:abstractNumId w:val="2"/>
  </w:num>
  <w:num w:numId="12">
    <w:abstractNumId w:val="7"/>
  </w:num>
  <w:num w:numId="13">
    <w:abstractNumId w:val="13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4A"/>
    <w:rsid w:val="00080595"/>
    <w:rsid w:val="00090AC6"/>
    <w:rsid w:val="000917E1"/>
    <w:rsid w:val="000A2DAA"/>
    <w:rsid w:val="000A2EF3"/>
    <w:rsid w:val="000A730B"/>
    <w:rsid w:val="000C42D5"/>
    <w:rsid w:val="000D33DB"/>
    <w:rsid w:val="000E6DFD"/>
    <w:rsid w:val="000F630D"/>
    <w:rsid w:val="0011180E"/>
    <w:rsid w:val="00121FAF"/>
    <w:rsid w:val="00142EC4"/>
    <w:rsid w:val="00150A49"/>
    <w:rsid w:val="001531FE"/>
    <w:rsid w:val="0015757A"/>
    <w:rsid w:val="00193CEC"/>
    <w:rsid w:val="001A1E0E"/>
    <w:rsid w:val="001B7C19"/>
    <w:rsid w:val="001C50A1"/>
    <w:rsid w:val="001D5799"/>
    <w:rsid w:val="001F381B"/>
    <w:rsid w:val="001F7897"/>
    <w:rsid w:val="00201C56"/>
    <w:rsid w:val="00202A87"/>
    <w:rsid w:val="0021220D"/>
    <w:rsid w:val="00243868"/>
    <w:rsid w:val="002600A2"/>
    <w:rsid w:val="00265C23"/>
    <w:rsid w:val="0027183F"/>
    <w:rsid w:val="00284828"/>
    <w:rsid w:val="00294CEF"/>
    <w:rsid w:val="002A0FD0"/>
    <w:rsid w:val="002A2E1D"/>
    <w:rsid w:val="00303DC5"/>
    <w:rsid w:val="003077AC"/>
    <w:rsid w:val="00313ED6"/>
    <w:rsid w:val="0037089E"/>
    <w:rsid w:val="003901D3"/>
    <w:rsid w:val="00394D0F"/>
    <w:rsid w:val="00397440"/>
    <w:rsid w:val="003B4D9B"/>
    <w:rsid w:val="003C2E19"/>
    <w:rsid w:val="003D1829"/>
    <w:rsid w:val="003E783A"/>
    <w:rsid w:val="003F1BEB"/>
    <w:rsid w:val="003F37CD"/>
    <w:rsid w:val="00427B3B"/>
    <w:rsid w:val="00431276"/>
    <w:rsid w:val="0043727B"/>
    <w:rsid w:val="004407B1"/>
    <w:rsid w:val="004502F7"/>
    <w:rsid w:val="00465EEA"/>
    <w:rsid w:val="0047248E"/>
    <w:rsid w:val="00480546"/>
    <w:rsid w:val="00485E8A"/>
    <w:rsid w:val="004A658E"/>
    <w:rsid w:val="004A65B1"/>
    <w:rsid w:val="004B1DD1"/>
    <w:rsid w:val="004C047C"/>
    <w:rsid w:val="004D5E95"/>
    <w:rsid w:val="004E1B55"/>
    <w:rsid w:val="004F0088"/>
    <w:rsid w:val="004F67EB"/>
    <w:rsid w:val="00515657"/>
    <w:rsid w:val="00521004"/>
    <w:rsid w:val="00523C9F"/>
    <w:rsid w:val="005243F0"/>
    <w:rsid w:val="00531545"/>
    <w:rsid w:val="00545AC7"/>
    <w:rsid w:val="00552DBE"/>
    <w:rsid w:val="00555A04"/>
    <w:rsid w:val="00562CE3"/>
    <w:rsid w:val="005A4B41"/>
    <w:rsid w:val="005B0A7E"/>
    <w:rsid w:val="005B796B"/>
    <w:rsid w:val="005C2DF0"/>
    <w:rsid w:val="005E124A"/>
    <w:rsid w:val="005E2553"/>
    <w:rsid w:val="005F311E"/>
    <w:rsid w:val="006159E8"/>
    <w:rsid w:val="00617D8A"/>
    <w:rsid w:val="00621C4A"/>
    <w:rsid w:val="00623AE3"/>
    <w:rsid w:val="00627D4A"/>
    <w:rsid w:val="006752A6"/>
    <w:rsid w:val="00680B41"/>
    <w:rsid w:val="006B51D6"/>
    <w:rsid w:val="006D5D2F"/>
    <w:rsid w:val="006E0A8E"/>
    <w:rsid w:val="006E110B"/>
    <w:rsid w:val="006E1C4E"/>
    <w:rsid w:val="007200D8"/>
    <w:rsid w:val="0072447D"/>
    <w:rsid w:val="00745571"/>
    <w:rsid w:val="00773824"/>
    <w:rsid w:val="00776B2A"/>
    <w:rsid w:val="007B502A"/>
    <w:rsid w:val="007C77A5"/>
    <w:rsid w:val="00822126"/>
    <w:rsid w:val="0082719E"/>
    <w:rsid w:val="00832EDC"/>
    <w:rsid w:val="00861CFA"/>
    <w:rsid w:val="00865A8A"/>
    <w:rsid w:val="0087630F"/>
    <w:rsid w:val="00885725"/>
    <w:rsid w:val="00892179"/>
    <w:rsid w:val="008B6DEE"/>
    <w:rsid w:val="008C2DE5"/>
    <w:rsid w:val="008C3179"/>
    <w:rsid w:val="008F6CA2"/>
    <w:rsid w:val="008F71BC"/>
    <w:rsid w:val="00910770"/>
    <w:rsid w:val="00941F4F"/>
    <w:rsid w:val="00943EED"/>
    <w:rsid w:val="00947DE1"/>
    <w:rsid w:val="00977F34"/>
    <w:rsid w:val="009B4CFF"/>
    <w:rsid w:val="009B6DAB"/>
    <w:rsid w:val="009B79F3"/>
    <w:rsid w:val="009C09B5"/>
    <w:rsid w:val="009E0E3D"/>
    <w:rsid w:val="009E46A7"/>
    <w:rsid w:val="00A0016E"/>
    <w:rsid w:val="00A273D4"/>
    <w:rsid w:val="00A3668F"/>
    <w:rsid w:val="00A378DC"/>
    <w:rsid w:val="00A95948"/>
    <w:rsid w:val="00AD2066"/>
    <w:rsid w:val="00AD442D"/>
    <w:rsid w:val="00AE7490"/>
    <w:rsid w:val="00AF3029"/>
    <w:rsid w:val="00AF4B86"/>
    <w:rsid w:val="00AF5462"/>
    <w:rsid w:val="00B23C69"/>
    <w:rsid w:val="00B5146B"/>
    <w:rsid w:val="00B81AB5"/>
    <w:rsid w:val="00B81D3D"/>
    <w:rsid w:val="00B93A2E"/>
    <w:rsid w:val="00B94B82"/>
    <w:rsid w:val="00BA1C44"/>
    <w:rsid w:val="00BD4C40"/>
    <w:rsid w:val="00C037FB"/>
    <w:rsid w:val="00C23C01"/>
    <w:rsid w:val="00C519CD"/>
    <w:rsid w:val="00CB3F75"/>
    <w:rsid w:val="00CC3EDC"/>
    <w:rsid w:val="00CC51D0"/>
    <w:rsid w:val="00CC5E16"/>
    <w:rsid w:val="00CF0D20"/>
    <w:rsid w:val="00D00CF9"/>
    <w:rsid w:val="00D61C44"/>
    <w:rsid w:val="00D62F41"/>
    <w:rsid w:val="00DC6277"/>
    <w:rsid w:val="00E048DC"/>
    <w:rsid w:val="00E74D5C"/>
    <w:rsid w:val="00E858AC"/>
    <w:rsid w:val="00E86450"/>
    <w:rsid w:val="00F10DA9"/>
    <w:rsid w:val="00F23A6B"/>
    <w:rsid w:val="00F40E89"/>
    <w:rsid w:val="00F4668B"/>
    <w:rsid w:val="00F56FAF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4F536042"/>
  <w15:chartTrackingRefBased/>
  <w15:docId w15:val="{F8F3A9AA-13A5-40E3-B459-6C82DD76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4</TotalTime>
  <Pages>4</Pages>
  <Words>367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4</cp:revision>
  <cp:lastPrinted>2007-08-22T14:34:00Z</cp:lastPrinted>
  <dcterms:created xsi:type="dcterms:W3CDTF">2018-04-18T15:38:00Z</dcterms:created>
  <dcterms:modified xsi:type="dcterms:W3CDTF">2018-04-18T15:41:00Z</dcterms:modified>
</cp:coreProperties>
</file>