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805E90" w14:textId="166F672A" w:rsidR="00797F4D" w:rsidRDefault="00C20661" w:rsidP="00C20661">
      <w:pPr>
        <w:rPr>
          <w:sz w:val="20"/>
          <w:szCs w:val="20"/>
          <w:lang w:val="es-AR"/>
        </w:rPr>
      </w:pPr>
      <w:r w:rsidRPr="00C20661">
        <w:rPr>
          <w:sz w:val="20"/>
          <w:szCs w:val="20"/>
          <w:lang w:val="es-AR"/>
        </w:rPr>
        <w:t>Tomando</w:t>
      </w:r>
      <w:r>
        <w:rPr>
          <w:sz w:val="20"/>
          <w:szCs w:val="20"/>
          <w:lang w:val="es-AR"/>
        </w:rPr>
        <w:t xml:space="preserve"> como base el ejercicio de la agenda con</w:t>
      </w:r>
      <w:r w:rsidR="00920547">
        <w:rPr>
          <w:sz w:val="20"/>
          <w:szCs w:val="20"/>
          <w:lang w:val="es-AR"/>
        </w:rPr>
        <w:t xml:space="preserve"> el uso de</w:t>
      </w:r>
      <w:r>
        <w:rPr>
          <w:sz w:val="20"/>
          <w:szCs w:val="20"/>
          <w:lang w:val="es-AR"/>
        </w:rPr>
        <w:t xml:space="preserve"> AJAX</w:t>
      </w:r>
      <w:r w:rsidR="005E6DDB">
        <w:rPr>
          <w:sz w:val="20"/>
          <w:szCs w:val="20"/>
          <w:lang w:val="es-AR"/>
        </w:rPr>
        <w:t xml:space="preserve">, </w:t>
      </w:r>
      <w:r w:rsidR="0057430D">
        <w:rPr>
          <w:sz w:val="20"/>
          <w:szCs w:val="20"/>
          <w:lang w:val="es-AR"/>
        </w:rPr>
        <w:t xml:space="preserve">se solicita </w:t>
      </w:r>
      <w:r w:rsidR="00EF2062">
        <w:rPr>
          <w:sz w:val="20"/>
          <w:szCs w:val="20"/>
          <w:lang w:val="es-AR"/>
        </w:rPr>
        <w:t xml:space="preserve">que cada vez que el usuario agregue una nueva tarea, se invoque con AJAX un </w:t>
      </w:r>
      <w:proofErr w:type="spellStart"/>
      <w:r w:rsidR="00EF2062">
        <w:rPr>
          <w:sz w:val="20"/>
          <w:szCs w:val="20"/>
          <w:lang w:val="es-AR"/>
        </w:rPr>
        <w:t>servlet</w:t>
      </w:r>
      <w:proofErr w:type="spellEnd"/>
      <w:r w:rsidR="00EF2062">
        <w:rPr>
          <w:sz w:val="20"/>
          <w:szCs w:val="20"/>
          <w:lang w:val="es-AR"/>
        </w:rPr>
        <w:t xml:space="preserve"> que genere un objeto del tipo “Tarea” (modelar la clase correspondiente) y registre el mismo </w:t>
      </w:r>
      <w:r w:rsidR="00797F4D">
        <w:rPr>
          <w:sz w:val="20"/>
          <w:szCs w:val="20"/>
          <w:lang w:val="es-AR"/>
        </w:rPr>
        <w:t>en la sesión.</w:t>
      </w:r>
      <w:r w:rsidR="006320A0">
        <w:rPr>
          <w:sz w:val="20"/>
          <w:szCs w:val="20"/>
          <w:lang w:val="es-AR"/>
        </w:rPr>
        <w:t xml:space="preserve"> Luego, agregar a la tabla la fila correspondiente.</w:t>
      </w:r>
    </w:p>
    <w:p w14:paraId="4AD57BB7" w14:textId="7AF803ED" w:rsidR="007B6E5D" w:rsidRDefault="007B6E5D" w:rsidP="00C20661">
      <w:pPr>
        <w:rPr>
          <w:sz w:val="20"/>
          <w:szCs w:val="20"/>
          <w:lang w:val="es-AR"/>
        </w:rPr>
      </w:pPr>
    </w:p>
    <w:p w14:paraId="17BBA33F" w14:textId="1EE8CE83" w:rsidR="007B6E5D" w:rsidRDefault="007B6E5D" w:rsidP="00C20661">
      <w:pPr>
        <w:rPr>
          <w:sz w:val="20"/>
          <w:szCs w:val="20"/>
          <w:lang w:val="es-AR"/>
        </w:rPr>
      </w:pPr>
      <w:r>
        <w:rPr>
          <w:sz w:val="20"/>
          <w:szCs w:val="20"/>
          <w:lang w:val="es-AR"/>
        </w:rPr>
        <w:t xml:space="preserve">A su vez, cuando se cargue inicialmente la página deberá </w:t>
      </w:r>
      <w:r w:rsidR="00AE48DA">
        <w:rPr>
          <w:sz w:val="20"/>
          <w:szCs w:val="20"/>
          <w:lang w:val="es-AR"/>
        </w:rPr>
        <w:t>armarse la tabla de tareas cuyos datos debe</w:t>
      </w:r>
      <w:r w:rsidR="00267378">
        <w:rPr>
          <w:sz w:val="20"/>
          <w:szCs w:val="20"/>
          <w:lang w:val="es-AR"/>
        </w:rPr>
        <w:t>rá</w:t>
      </w:r>
      <w:r w:rsidR="00AE48DA">
        <w:rPr>
          <w:sz w:val="20"/>
          <w:szCs w:val="20"/>
          <w:lang w:val="es-AR"/>
        </w:rPr>
        <w:t xml:space="preserve">n </w:t>
      </w:r>
      <w:r>
        <w:rPr>
          <w:sz w:val="20"/>
          <w:szCs w:val="20"/>
          <w:lang w:val="es-AR"/>
        </w:rPr>
        <w:t>obtenerse de la sesión</w:t>
      </w:r>
      <w:r w:rsidR="00AE48DA">
        <w:rPr>
          <w:sz w:val="20"/>
          <w:szCs w:val="20"/>
          <w:lang w:val="es-AR"/>
        </w:rPr>
        <w:t>.</w:t>
      </w:r>
      <w:bookmarkStart w:id="0" w:name="_GoBack"/>
      <w:bookmarkEnd w:id="0"/>
    </w:p>
    <w:p w14:paraId="5500DD31" w14:textId="77777777" w:rsidR="006320A0" w:rsidRPr="00C20661" w:rsidRDefault="006320A0" w:rsidP="00C20661">
      <w:pPr>
        <w:rPr>
          <w:sz w:val="20"/>
          <w:szCs w:val="20"/>
          <w:lang w:val="es-AR"/>
        </w:rPr>
      </w:pPr>
    </w:p>
    <w:sectPr w:rsidR="006320A0" w:rsidRPr="00C20661">
      <w:headerReference w:type="default" r:id="rId7"/>
      <w:footerReference w:type="even" r:id="rId8"/>
      <w:footerReference w:type="default" r:id="rId9"/>
      <w:pgSz w:w="11907" w:h="16840" w:code="9"/>
      <w:pgMar w:top="567" w:right="851" w:bottom="998" w:left="1418" w:header="709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109242" w14:textId="77777777" w:rsidR="00B93A2E" w:rsidRDefault="00B93A2E">
      <w:r>
        <w:separator/>
      </w:r>
    </w:p>
  </w:endnote>
  <w:endnote w:type="continuationSeparator" w:id="0">
    <w:p w14:paraId="6D4E54C9" w14:textId="77777777" w:rsidR="00B93A2E" w:rsidRDefault="00B93A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1AE6F3" w14:textId="77777777" w:rsidR="00AD2066" w:rsidRDefault="00AD2066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191AF569" w14:textId="77777777" w:rsidR="00AD2066" w:rsidRDefault="00AD206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F83EAD" w14:textId="6F5BEF49" w:rsidR="00AD2066" w:rsidRDefault="00AD2066">
    <w:pPr>
      <w:pStyle w:val="Piedepgina"/>
      <w:framePr w:wrap="around" w:vAnchor="text" w:hAnchor="margin" w:xAlign="center" w:y="1"/>
      <w:rPr>
        <w:rStyle w:val="Nmerodepgina"/>
      </w:rPr>
    </w:pPr>
  </w:p>
  <w:tbl>
    <w:tblPr>
      <w:tblW w:w="9790" w:type="dxa"/>
      <w:tblBorders>
        <w:top w:val="single" w:sz="4" w:space="0" w:color="auto"/>
        <w:insideH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90"/>
      <w:gridCol w:w="2700"/>
      <w:gridCol w:w="3600"/>
    </w:tblGrid>
    <w:tr w:rsidR="00AD2066" w14:paraId="7FB9FBBC" w14:textId="77777777">
      <w:tc>
        <w:tcPr>
          <w:tcW w:w="3490" w:type="dxa"/>
        </w:tcPr>
        <w:p w14:paraId="4C892978" w14:textId="77777777" w:rsidR="00AD2066" w:rsidRDefault="005B0A7E">
          <w:pPr>
            <w:pStyle w:val="Piedepgina"/>
            <w:tabs>
              <w:tab w:val="clear" w:pos="4419"/>
              <w:tab w:val="clear" w:pos="8838"/>
            </w:tabs>
          </w:pPr>
          <w:r>
            <w:t>Lic. Mariela Pastarini</w:t>
          </w:r>
        </w:p>
      </w:tc>
      <w:tc>
        <w:tcPr>
          <w:tcW w:w="2700" w:type="dxa"/>
        </w:tcPr>
        <w:p w14:paraId="4508CA64" w14:textId="67C3C6E5" w:rsidR="00AD2066" w:rsidRDefault="00D570AE">
          <w:pPr>
            <w:pStyle w:val="Piedepgina"/>
            <w:tabs>
              <w:tab w:val="clear" w:pos="4419"/>
              <w:tab w:val="clear" w:pos="8838"/>
            </w:tabs>
            <w:jc w:val="center"/>
            <w:rPr>
              <w:lang w:val="en-US"/>
            </w:rPr>
          </w:pPr>
          <w:r>
            <w:rPr>
              <w:rStyle w:val="Nmerodepgina"/>
            </w:rP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PAGE  </w:instrText>
          </w:r>
          <w:r>
            <w:rPr>
              <w:rStyle w:val="Nmerodepgina"/>
            </w:rPr>
            <w:fldChar w:fldCharType="separate"/>
          </w:r>
          <w:r>
            <w:rPr>
              <w:rStyle w:val="Nmerodepgina"/>
              <w:noProof/>
            </w:rPr>
            <w:t>2</w:t>
          </w:r>
          <w:r>
            <w:rPr>
              <w:rStyle w:val="Nmerodepgina"/>
            </w:rPr>
            <w:fldChar w:fldCharType="end"/>
          </w:r>
        </w:p>
      </w:tc>
      <w:tc>
        <w:tcPr>
          <w:tcW w:w="3600" w:type="dxa"/>
        </w:tcPr>
        <w:p w14:paraId="7D494A72" w14:textId="77777777" w:rsidR="00AD2066" w:rsidRDefault="00515657">
          <w:pPr>
            <w:pStyle w:val="Piedepgina"/>
            <w:tabs>
              <w:tab w:val="clear" w:pos="4419"/>
              <w:tab w:val="clear" w:pos="8838"/>
            </w:tabs>
            <w:jc w:val="right"/>
            <w:rPr>
              <w:smallCaps/>
              <w:lang w:val="en-US"/>
            </w:rPr>
          </w:pPr>
          <w:r>
            <w:rPr>
              <w:smallCaps/>
              <w:lang w:val="en-US"/>
            </w:rPr>
            <w:t>II/PDC</w:t>
          </w:r>
        </w:p>
      </w:tc>
    </w:tr>
  </w:tbl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6824B5" w14:textId="77777777" w:rsidR="00B93A2E" w:rsidRDefault="00B93A2E">
      <w:r>
        <w:separator/>
      </w:r>
    </w:p>
  </w:footnote>
  <w:footnote w:type="continuationSeparator" w:id="0">
    <w:p w14:paraId="6B399A6C" w14:textId="77777777" w:rsidR="00B93A2E" w:rsidRDefault="00B93A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790" w:type="dxa"/>
      <w:tblBorders>
        <w:bottom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150"/>
      <w:gridCol w:w="6300"/>
      <w:gridCol w:w="2340"/>
    </w:tblGrid>
    <w:tr w:rsidR="00515657" w14:paraId="5596C90A" w14:textId="77777777" w:rsidTr="00E858AC">
      <w:trPr>
        <w:cantSplit/>
        <w:trHeight w:val="400"/>
      </w:trPr>
      <w:tc>
        <w:tcPr>
          <w:tcW w:w="1150" w:type="dxa"/>
          <w:vMerge w:val="restart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  <w:vAlign w:val="center"/>
        </w:tcPr>
        <w:p w14:paraId="32B28C66" w14:textId="000AF30A" w:rsidR="00515657" w:rsidRDefault="006B79A1" w:rsidP="00E858AC">
          <w:pPr>
            <w:jc w:val="center"/>
            <w:rPr>
              <w:smallCaps/>
            </w:rPr>
          </w:pPr>
          <w:r>
            <w:rPr>
              <w:noProof/>
            </w:rPr>
            <w:drawing>
              <wp:inline distT="0" distB="0" distL="0" distR="0" wp14:anchorId="2F71707E" wp14:editId="400AF94E">
                <wp:extent cx="561975" cy="781050"/>
                <wp:effectExtent l="0" t="0" r="0" b="0"/>
                <wp:docPr id="1" name="Imagen 1" descr="Universidad Blas Pasc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Universidad Blas Pasc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61975" cy="781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640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06C0ED84" w14:textId="334A63E3" w:rsidR="00515657" w:rsidRDefault="00515657" w:rsidP="00531545">
          <w:pPr>
            <w:rPr>
              <w:smallCaps/>
            </w:rPr>
          </w:pPr>
          <w:r>
            <w:rPr>
              <w:smallCaps/>
            </w:rPr>
            <w:t>Ingeniería en Informática – Plan 2003</w:t>
          </w:r>
          <w:r w:rsidR="00D570AE">
            <w:rPr>
              <w:smallCaps/>
            </w:rPr>
            <w:t>/2014</w:t>
          </w:r>
        </w:p>
        <w:p w14:paraId="326486DE" w14:textId="77777777" w:rsidR="00515657" w:rsidRDefault="00515657" w:rsidP="00531545">
          <w:pPr>
            <w:rPr>
              <w:smallCaps/>
            </w:rPr>
          </w:pPr>
          <w:r>
            <w:rPr>
              <w:smallCaps/>
            </w:rPr>
            <w:t>Programación Distribuida y Componentes – 9° Cuatrimestre</w:t>
          </w:r>
        </w:p>
      </w:tc>
    </w:tr>
    <w:tr w:rsidR="00AD2066" w14:paraId="4A1A0113" w14:textId="77777777">
      <w:trPr>
        <w:cantSplit/>
        <w:trHeight w:val="696"/>
      </w:trPr>
      <w:tc>
        <w:tcPr>
          <w:tcW w:w="1150" w:type="dxa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14AB6F09" w14:textId="77777777" w:rsidR="00AD2066" w:rsidRDefault="00AD2066">
          <w:pPr>
            <w:jc w:val="center"/>
            <w:rPr>
              <w:smallCaps/>
            </w:rPr>
          </w:pPr>
        </w:p>
      </w:tc>
      <w:tc>
        <w:tcPr>
          <w:tcW w:w="630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0FCF5D0D" w14:textId="77777777" w:rsidR="00AD2066" w:rsidRDefault="00AD2066">
          <w:pPr>
            <w:rPr>
              <w:smallCaps/>
            </w:rPr>
          </w:pPr>
        </w:p>
        <w:p w14:paraId="213178B7" w14:textId="77777777" w:rsidR="00515657" w:rsidRDefault="00515657">
          <w:pPr>
            <w:rPr>
              <w:smallCaps/>
            </w:rPr>
          </w:pPr>
        </w:p>
        <w:p w14:paraId="01F0D8C7" w14:textId="03CF6988" w:rsidR="00AD2066" w:rsidRDefault="00D570AE">
          <w:pPr>
            <w:rPr>
              <w:smallCaps/>
            </w:rPr>
          </w:pPr>
          <w:r>
            <w:rPr>
              <w:smallCaps/>
            </w:rPr>
            <w:t xml:space="preserve">Ejercicio </w:t>
          </w:r>
          <w:r w:rsidR="0054256B">
            <w:rPr>
              <w:smallCaps/>
            </w:rPr>
            <w:t>1</w:t>
          </w:r>
          <w:r>
            <w:rPr>
              <w:smallCaps/>
            </w:rPr>
            <w:t xml:space="preserve">: </w:t>
          </w:r>
          <w:proofErr w:type="spellStart"/>
          <w:r w:rsidR="0054256B">
            <w:rPr>
              <w:smallCaps/>
            </w:rPr>
            <w:t>Servlets</w:t>
          </w:r>
          <w:proofErr w:type="spellEnd"/>
          <w:r w:rsidR="0054256B">
            <w:rPr>
              <w:smallCaps/>
            </w:rPr>
            <w:t>, Cookies</w:t>
          </w:r>
          <w:r w:rsidR="00953391">
            <w:rPr>
              <w:smallCaps/>
            </w:rPr>
            <w:t xml:space="preserve">, </w:t>
          </w:r>
          <w:proofErr w:type="spellStart"/>
          <w:r w:rsidR="0054256B">
            <w:rPr>
              <w:smallCaps/>
            </w:rPr>
            <w:t>Sessions</w:t>
          </w:r>
          <w:proofErr w:type="spellEnd"/>
        </w:p>
        <w:p w14:paraId="0FB90B09" w14:textId="77777777" w:rsidR="00AD2066" w:rsidRDefault="00AD2066">
          <w:pPr>
            <w:rPr>
              <w:smallCaps/>
            </w:rPr>
          </w:pPr>
        </w:p>
        <w:p w14:paraId="48E9095A" w14:textId="77777777" w:rsidR="00AD2066" w:rsidRDefault="00AD2066">
          <w:pPr>
            <w:rPr>
              <w:smallCaps/>
            </w:rPr>
          </w:pPr>
        </w:p>
      </w:tc>
      <w:tc>
        <w:tcPr>
          <w:tcW w:w="234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2F188B34" w14:textId="77777777" w:rsidR="003D1829" w:rsidRDefault="003D1829">
          <w:pPr>
            <w:rPr>
              <w:smallCaps/>
            </w:rPr>
          </w:pPr>
        </w:p>
        <w:p w14:paraId="5BA104A2" w14:textId="77777777" w:rsidR="003D1829" w:rsidRDefault="003D1829" w:rsidP="00E858AC">
          <w:pPr>
            <w:rPr>
              <w:smallCaps/>
            </w:rPr>
          </w:pPr>
        </w:p>
        <w:p w14:paraId="4B3BA446" w14:textId="7F262320" w:rsidR="00AD2066" w:rsidRDefault="003D1829" w:rsidP="009C09B5">
          <w:pPr>
            <w:rPr>
              <w:smallCaps/>
            </w:rPr>
          </w:pPr>
          <w:r>
            <w:rPr>
              <w:smallCaps/>
            </w:rPr>
            <w:t>Fecha</w:t>
          </w:r>
          <w:r w:rsidR="00AD2066">
            <w:rPr>
              <w:smallCaps/>
            </w:rPr>
            <w:t xml:space="preserve">: </w:t>
          </w:r>
          <w:r w:rsidR="00D570AE">
            <w:rPr>
              <w:smallCaps/>
            </w:rPr>
            <w:t>1</w:t>
          </w:r>
          <w:r w:rsidR="00C20661">
            <w:rPr>
              <w:smallCaps/>
            </w:rPr>
            <w:t>5</w:t>
          </w:r>
          <w:r w:rsidR="00D570AE">
            <w:rPr>
              <w:smallCaps/>
            </w:rPr>
            <w:t>-0</w:t>
          </w:r>
          <w:r w:rsidR="00C20661">
            <w:rPr>
              <w:smallCaps/>
            </w:rPr>
            <w:t>5</w:t>
          </w:r>
          <w:r w:rsidR="00D570AE">
            <w:rPr>
              <w:smallCaps/>
            </w:rPr>
            <w:t>-201</w:t>
          </w:r>
          <w:r w:rsidR="00C20661">
            <w:rPr>
              <w:smallCaps/>
            </w:rPr>
            <w:t>9</w:t>
          </w:r>
        </w:p>
      </w:tc>
    </w:tr>
  </w:tbl>
  <w:p w14:paraId="62A8021A" w14:textId="77777777" w:rsidR="00AD2066" w:rsidRDefault="00AD206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77CC3"/>
    <w:multiLevelType w:val="hybridMultilevel"/>
    <w:tmpl w:val="9C108172"/>
    <w:lvl w:ilvl="0" w:tplc="6D8AA84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23A0E9E"/>
    <w:multiLevelType w:val="hybridMultilevel"/>
    <w:tmpl w:val="F7ECD4B8"/>
    <w:lvl w:ilvl="0" w:tplc="4C083764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2" w15:restartNumberingAfterBreak="0">
    <w:nsid w:val="07FA236D"/>
    <w:multiLevelType w:val="hybridMultilevel"/>
    <w:tmpl w:val="78C6C3A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02A5397"/>
    <w:multiLevelType w:val="multilevel"/>
    <w:tmpl w:val="03485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CB2353"/>
    <w:multiLevelType w:val="hybridMultilevel"/>
    <w:tmpl w:val="947E28FC"/>
    <w:lvl w:ilvl="0" w:tplc="ADC26182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508045B"/>
    <w:multiLevelType w:val="hybridMultilevel"/>
    <w:tmpl w:val="1BC00B12"/>
    <w:lvl w:ilvl="0" w:tplc="4B2EB974">
      <w:start w:val="1"/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164F11D0"/>
    <w:multiLevelType w:val="hybridMultilevel"/>
    <w:tmpl w:val="1A3A703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9B039F0"/>
    <w:multiLevelType w:val="hybridMultilevel"/>
    <w:tmpl w:val="B508992C"/>
    <w:lvl w:ilvl="0" w:tplc="F1CE1658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  <w:b w:val="0"/>
        <w:i w:val="0"/>
        <w:color w:val="auto"/>
        <w:sz w:val="20"/>
      </w:rPr>
    </w:lvl>
    <w:lvl w:ilvl="1" w:tplc="AB66DB6E">
      <w:start w:val="2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Verdana" w:eastAsia="Times New Roman" w:hAnsi="Verdana" w:cs="Times New Roman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50134E"/>
    <w:multiLevelType w:val="hybridMultilevel"/>
    <w:tmpl w:val="9DBCB2E2"/>
    <w:lvl w:ilvl="0" w:tplc="6D8AA84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56965CB"/>
    <w:multiLevelType w:val="hybridMultilevel"/>
    <w:tmpl w:val="BF209E14"/>
    <w:lvl w:ilvl="0" w:tplc="8584AD30">
      <w:numFmt w:val="bullet"/>
      <w:lvlText w:val="-"/>
      <w:lvlJc w:val="left"/>
      <w:pPr>
        <w:ind w:left="720" w:hanging="360"/>
      </w:pPr>
      <w:rPr>
        <w:rFonts w:ascii="Verdana" w:eastAsia="Times New Roman" w:hAnsi="Verdana" w:cs="Tahoma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C6227C"/>
    <w:multiLevelType w:val="hybridMultilevel"/>
    <w:tmpl w:val="43D4AE4E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4E603A"/>
    <w:multiLevelType w:val="hybridMultilevel"/>
    <w:tmpl w:val="3AD8E57A"/>
    <w:lvl w:ilvl="0" w:tplc="ADC26182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09215D4"/>
    <w:multiLevelType w:val="hybridMultilevel"/>
    <w:tmpl w:val="4A5E82DC"/>
    <w:lvl w:ilvl="0" w:tplc="030C1ED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Tahoma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B76B5B"/>
    <w:multiLevelType w:val="hybridMultilevel"/>
    <w:tmpl w:val="750CEE0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963969"/>
    <w:multiLevelType w:val="hybridMultilevel"/>
    <w:tmpl w:val="FEA81E8E"/>
    <w:lvl w:ilvl="0" w:tplc="ADC26182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81E2393"/>
    <w:multiLevelType w:val="hybridMultilevel"/>
    <w:tmpl w:val="648A68B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3D4597"/>
    <w:multiLevelType w:val="hybridMultilevel"/>
    <w:tmpl w:val="43EC422C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5FC8A9A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5FC8A9A">
      <w:start w:val="1"/>
      <w:numFmt w:val="bullet"/>
      <w:lvlText w:val="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A3241A6"/>
    <w:multiLevelType w:val="hybridMultilevel"/>
    <w:tmpl w:val="B4F47526"/>
    <w:lvl w:ilvl="0" w:tplc="0994CD6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C7210B6"/>
    <w:multiLevelType w:val="hybridMultilevel"/>
    <w:tmpl w:val="BA18E53C"/>
    <w:lvl w:ilvl="0" w:tplc="ADC26182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DEE2695"/>
    <w:multiLevelType w:val="hybridMultilevel"/>
    <w:tmpl w:val="CA64078E"/>
    <w:lvl w:ilvl="0" w:tplc="6D8AA84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6FB5079"/>
    <w:multiLevelType w:val="hybridMultilevel"/>
    <w:tmpl w:val="FCD669A0"/>
    <w:lvl w:ilvl="0" w:tplc="6D8AA84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7B65D07"/>
    <w:multiLevelType w:val="hybridMultilevel"/>
    <w:tmpl w:val="241EF4EC"/>
    <w:lvl w:ilvl="0" w:tplc="DD56DD52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8F0603D"/>
    <w:multiLevelType w:val="hybridMultilevel"/>
    <w:tmpl w:val="9B14EFC8"/>
    <w:lvl w:ilvl="0" w:tplc="ADC26182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49A61800"/>
    <w:multiLevelType w:val="hybridMultilevel"/>
    <w:tmpl w:val="95DCC112"/>
    <w:lvl w:ilvl="0" w:tplc="ADC26182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4B9A19EE"/>
    <w:multiLevelType w:val="hybridMultilevel"/>
    <w:tmpl w:val="FA5ADDB2"/>
    <w:lvl w:ilvl="0" w:tplc="F1CE1658">
      <w:start w:val="1"/>
      <w:numFmt w:val="bullet"/>
      <w:lvlText w:val="­"/>
      <w:lvlJc w:val="left"/>
      <w:pPr>
        <w:tabs>
          <w:tab w:val="num" w:pos="360"/>
        </w:tabs>
        <w:ind w:left="360" w:hanging="360"/>
      </w:pPr>
      <w:rPr>
        <w:rFonts w:ascii="Verdana" w:hAnsi="Verdana" w:hint="default"/>
        <w:b w:val="0"/>
        <w:i w:val="0"/>
        <w:color w:val="auto"/>
        <w:sz w:val="20"/>
      </w:rPr>
    </w:lvl>
    <w:lvl w:ilvl="1" w:tplc="0C0A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C9410DA"/>
    <w:multiLevelType w:val="hybridMultilevel"/>
    <w:tmpl w:val="5396F188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3E00218"/>
    <w:multiLevelType w:val="multilevel"/>
    <w:tmpl w:val="0C0A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7" w15:restartNumberingAfterBreak="0">
    <w:nsid w:val="546D1440"/>
    <w:multiLevelType w:val="hybridMultilevel"/>
    <w:tmpl w:val="021C3B5A"/>
    <w:lvl w:ilvl="0" w:tplc="F1CE1658">
      <w:start w:val="1"/>
      <w:numFmt w:val="bullet"/>
      <w:lvlText w:val="­"/>
      <w:lvlJc w:val="left"/>
      <w:pPr>
        <w:tabs>
          <w:tab w:val="num" w:pos="360"/>
        </w:tabs>
        <w:ind w:left="360" w:hanging="360"/>
      </w:pPr>
      <w:rPr>
        <w:rFonts w:ascii="Verdana" w:hAnsi="Verdana" w:hint="default"/>
        <w:b w:val="0"/>
        <w:i w:val="0"/>
        <w:color w:val="auto"/>
        <w:sz w:val="20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711690C"/>
    <w:multiLevelType w:val="hybridMultilevel"/>
    <w:tmpl w:val="756AD05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582F4208"/>
    <w:multiLevelType w:val="hybridMultilevel"/>
    <w:tmpl w:val="D3E47254"/>
    <w:lvl w:ilvl="0" w:tplc="ADC26182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59FB3767"/>
    <w:multiLevelType w:val="hybridMultilevel"/>
    <w:tmpl w:val="B8AE8A54"/>
    <w:lvl w:ilvl="0" w:tplc="95FC8A9A">
      <w:start w:val="1"/>
      <w:numFmt w:val="bullet"/>
      <w:lvlText w:val="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31" w15:restartNumberingAfterBreak="0">
    <w:nsid w:val="59FD00A5"/>
    <w:multiLevelType w:val="hybridMultilevel"/>
    <w:tmpl w:val="CE5889CC"/>
    <w:lvl w:ilvl="0" w:tplc="FCFC094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8BCCBA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4D2E06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42EC82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99852E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840515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6AC6CF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8E695E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D3050E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B8724B0"/>
    <w:multiLevelType w:val="multilevel"/>
    <w:tmpl w:val="3B3CC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FB1514E"/>
    <w:multiLevelType w:val="hybridMultilevel"/>
    <w:tmpl w:val="B9FEE1E8"/>
    <w:lvl w:ilvl="0" w:tplc="0C0A0019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4" w15:restartNumberingAfterBreak="0">
    <w:nsid w:val="62EF4706"/>
    <w:multiLevelType w:val="hybridMultilevel"/>
    <w:tmpl w:val="005E72A6"/>
    <w:lvl w:ilvl="0" w:tplc="F1CE1658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  <w:b w:val="0"/>
        <w:i w:val="0"/>
        <w:color w:val="auto"/>
        <w:sz w:val="20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4B779E8"/>
    <w:multiLevelType w:val="hybridMultilevel"/>
    <w:tmpl w:val="79C62668"/>
    <w:lvl w:ilvl="0" w:tplc="E580114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Tahoma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A504033"/>
    <w:multiLevelType w:val="hybridMultilevel"/>
    <w:tmpl w:val="5E5C4FFA"/>
    <w:lvl w:ilvl="0" w:tplc="ADC26182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BE80153"/>
    <w:multiLevelType w:val="hybridMultilevel"/>
    <w:tmpl w:val="EA60E490"/>
    <w:lvl w:ilvl="0" w:tplc="F1CE1658">
      <w:start w:val="1"/>
      <w:numFmt w:val="bullet"/>
      <w:lvlText w:val="­"/>
      <w:lvlJc w:val="left"/>
      <w:pPr>
        <w:tabs>
          <w:tab w:val="num" w:pos="360"/>
        </w:tabs>
        <w:ind w:left="360" w:hanging="360"/>
      </w:pPr>
      <w:rPr>
        <w:rFonts w:ascii="Verdana" w:hAnsi="Verdana" w:hint="default"/>
        <w:b w:val="0"/>
        <w:i w:val="0"/>
        <w:color w:val="auto"/>
        <w:sz w:val="20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0942005"/>
    <w:multiLevelType w:val="hybridMultilevel"/>
    <w:tmpl w:val="241EF4EC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3A0233D"/>
    <w:multiLevelType w:val="hybridMultilevel"/>
    <w:tmpl w:val="286C4054"/>
    <w:lvl w:ilvl="0" w:tplc="030C1ED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Tahoma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86705E"/>
    <w:multiLevelType w:val="hybridMultilevel"/>
    <w:tmpl w:val="25081F06"/>
    <w:lvl w:ilvl="0" w:tplc="E1A4D580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Tahoma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8F81768"/>
    <w:multiLevelType w:val="hybridMultilevel"/>
    <w:tmpl w:val="5AD4EC38"/>
    <w:lvl w:ilvl="0" w:tplc="ADC26182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99F17C3"/>
    <w:multiLevelType w:val="hybridMultilevel"/>
    <w:tmpl w:val="85F232E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A0F70D8"/>
    <w:multiLevelType w:val="hybridMultilevel"/>
    <w:tmpl w:val="C7DA806C"/>
    <w:lvl w:ilvl="0" w:tplc="030C1ED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Tahoma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E73704"/>
    <w:multiLevelType w:val="hybridMultilevel"/>
    <w:tmpl w:val="C9B22DCA"/>
    <w:lvl w:ilvl="0" w:tplc="ADC26182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7D740FB2"/>
    <w:multiLevelType w:val="hybridMultilevel"/>
    <w:tmpl w:val="1BEA4986"/>
    <w:lvl w:ilvl="0" w:tplc="ADC26182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 w15:restartNumberingAfterBreak="0">
    <w:nsid w:val="7EC0540D"/>
    <w:multiLevelType w:val="hybridMultilevel"/>
    <w:tmpl w:val="9EC44AD8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30"/>
  </w:num>
  <w:num w:numId="2">
    <w:abstractNumId w:val="16"/>
  </w:num>
  <w:num w:numId="3">
    <w:abstractNumId w:val="34"/>
  </w:num>
  <w:num w:numId="4">
    <w:abstractNumId w:val="26"/>
  </w:num>
  <w:num w:numId="5">
    <w:abstractNumId w:val="1"/>
  </w:num>
  <w:num w:numId="6">
    <w:abstractNumId w:val="46"/>
  </w:num>
  <w:num w:numId="7">
    <w:abstractNumId w:val="24"/>
  </w:num>
  <w:num w:numId="8">
    <w:abstractNumId w:val="27"/>
  </w:num>
  <w:num w:numId="9">
    <w:abstractNumId w:val="33"/>
  </w:num>
  <w:num w:numId="10">
    <w:abstractNumId w:val="6"/>
  </w:num>
  <w:num w:numId="11">
    <w:abstractNumId w:val="37"/>
  </w:num>
  <w:num w:numId="12">
    <w:abstractNumId w:val="40"/>
  </w:num>
  <w:num w:numId="13">
    <w:abstractNumId w:val="21"/>
  </w:num>
  <w:num w:numId="14">
    <w:abstractNumId w:val="35"/>
  </w:num>
  <w:num w:numId="15">
    <w:abstractNumId w:val="38"/>
  </w:num>
  <w:num w:numId="16">
    <w:abstractNumId w:val="7"/>
  </w:num>
  <w:num w:numId="17">
    <w:abstractNumId w:val="5"/>
  </w:num>
  <w:num w:numId="18">
    <w:abstractNumId w:val="28"/>
  </w:num>
  <w:num w:numId="19">
    <w:abstractNumId w:val="0"/>
  </w:num>
  <w:num w:numId="20">
    <w:abstractNumId w:val="20"/>
  </w:num>
  <w:num w:numId="21">
    <w:abstractNumId w:val="19"/>
  </w:num>
  <w:num w:numId="22">
    <w:abstractNumId w:val="8"/>
  </w:num>
  <w:num w:numId="23">
    <w:abstractNumId w:val="2"/>
  </w:num>
  <w:num w:numId="24">
    <w:abstractNumId w:val="43"/>
  </w:num>
  <w:num w:numId="25">
    <w:abstractNumId w:val="39"/>
  </w:num>
  <w:num w:numId="26">
    <w:abstractNumId w:val="12"/>
  </w:num>
  <w:num w:numId="27">
    <w:abstractNumId w:val="11"/>
  </w:num>
  <w:num w:numId="28">
    <w:abstractNumId w:val="29"/>
  </w:num>
  <w:num w:numId="29">
    <w:abstractNumId w:val="32"/>
  </w:num>
  <w:num w:numId="30">
    <w:abstractNumId w:val="3"/>
  </w:num>
  <w:num w:numId="31">
    <w:abstractNumId w:val="4"/>
  </w:num>
  <w:num w:numId="32">
    <w:abstractNumId w:val="22"/>
  </w:num>
  <w:num w:numId="33">
    <w:abstractNumId w:val="41"/>
  </w:num>
  <w:num w:numId="34">
    <w:abstractNumId w:val="36"/>
  </w:num>
  <w:num w:numId="35">
    <w:abstractNumId w:val="18"/>
  </w:num>
  <w:num w:numId="36">
    <w:abstractNumId w:val="31"/>
  </w:num>
  <w:num w:numId="37">
    <w:abstractNumId w:val="14"/>
  </w:num>
  <w:num w:numId="38">
    <w:abstractNumId w:val="44"/>
  </w:num>
  <w:num w:numId="39">
    <w:abstractNumId w:val="23"/>
  </w:num>
  <w:num w:numId="40">
    <w:abstractNumId w:val="45"/>
  </w:num>
  <w:num w:numId="41">
    <w:abstractNumId w:val="9"/>
  </w:num>
  <w:num w:numId="42">
    <w:abstractNumId w:val="42"/>
  </w:num>
  <w:num w:numId="43">
    <w:abstractNumId w:val="13"/>
  </w:num>
  <w:num w:numId="44">
    <w:abstractNumId w:val="15"/>
  </w:num>
  <w:num w:numId="45">
    <w:abstractNumId w:val="10"/>
  </w:num>
  <w:num w:numId="46">
    <w:abstractNumId w:val="17"/>
  </w:num>
  <w:num w:numId="4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7169" fill="f" fillcolor="white" stroke="f">
      <v:fill color="white" on="f"/>
      <v:stroke on="f"/>
      <o:colormru v:ext="edit" colors="#eaeaea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1C4A"/>
    <w:rsid w:val="00090AC6"/>
    <w:rsid w:val="000917E1"/>
    <w:rsid w:val="000A2DAA"/>
    <w:rsid w:val="000A2EF3"/>
    <w:rsid w:val="000C42D5"/>
    <w:rsid w:val="000F630D"/>
    <w:rsid w:val="0011180E"/>
    <w:rsid w:val="00142EC4"/>
    <w:rsid w:val="00150A49"/>
    <w:rsid w:val="001531FE"/>
    <w:rsid w:val="001A1E0E"/>
    <w:rsid w:val="001C50A1"/>
    <w:rsid w:val="001D5799"/>
    <w:rsid w:val="001F381B"/>
    <w:rsid w:val="001F7897"/>
    <w:rsid w:val="00201C56"/>
    <w:rsid w:val="0021220D"/>
    <w:rsid w:val="00267378"/>
    <w:rsid w:val="0027183F"/>
    <w:rsid w:val="002A0FD0"/>
    <w:rsid w:val="002D7C48"/>
    <w:rsid w:val="003077AC"/>
    <w:rsid w:val="00312C44"/>
    <w:rsid w:val="00313ED6"/>
    <w:rsid w:val="0037089E"/>
    <w:rsid w:val="00397440"/>
    <w:rsid w:val="003B4D9B"/>
    <w:rsid w:val="003D1829"/>
    <w:rsid w:val="003E783A"/>
    <w:rsid w:val="003F1BEB"/>
    <w:rsid w:val="003F37CD"/>
    <w:rsid w:val="00431276"/>
    <w:rsid w:val="0043727B"/>
    <w:rsid w:val="004407B1"/>
    <w:rsid w:val="004502F7"/>
    <w:rsid w:val="00480546"/>
    <w:rsid w:val="00485E8A"/>
    <w:rsid w:val="004A65B1"/>
    <w:rsid w:val="004B1DD1"/>
    <w:rsid w:val="004C047C"/>
    <w:rsid w:val="004D5E95"/>
    <w:rsid w:val="004E1B55"/>
    <w:rsid w:val="004F0088"/>
    <w:rsid w:val="004F67EB"/>
    <w:rsid w:val="00515657"/>
    <w:rsid w:val="005243F0"/>
    <w:rsid w:val="00531545"/>
    <w:rsid w:val="0054256B"/>
    <w:rsid w:val="00545AC7"/>
    <w:rsid w:val="00552DBE"/>
    <w:rsid w:val="00555A04"/>
    <w:rsid w:val="00562CE3"/>
    <w:rsid w:val="0057430D"/>
    <w:rsid w:val="005B0A7E"/>
    <w:rsid w:val="005B796B"/>
    <w:rsid w:val="005E124A"/>
    <w:rsid w:val="005E2553"/>
    <w:rsid w:val="005E6DDB"/>
    <w:rsid w:val="006159E8"/>
    <w:rsid w:val="00617D8A"/>
    <w:rsid w:val="00621C4A"/>
    <w:rsid w:val="00623AE3"/>
    <w:rsid w:val="00627D4A"/>
    <w:rsid w:val="006320A0"/>
    <w:rsid w:val="00680B41"/>
    <w:rsid w:val="006B79A1"/>
    <w:rsid w:val="006D5D2F"/>
    <w:rsid w:val="006E0A8E"/>
    <w:rsid w:val="006E110B"/>
    <w:rsid w:val="007200D8"/>
    <w:rsid w:val="0072447D"/>
    <w:rsid w:val="00773824"/>
    <w:rsid w:val="00797F4D"/>
    <w:rsid w:val="007B502A"/>
    <w:rsid w:val="007B6E5D"/>
    <w:rsid w:val="007C77A5"/>
    <w:rsid w:val="00822126"/>
    <w:rsid w:val="0082719E"/>
    <w:rsid w:val="00832EDC"/>
    <w:rsid w:val="00861CFA"/>
    <w:rsid w:val="00865A8A"/>
    <w:rsid w:val="0087630F"/>
    <w:rsid w:val="008C3179"/>
    <w:rsid w:val="008F6CA2"/>
    <w:rsid w:val="00910770"/>
    <w:rsid w:val="00920547"/>
    <w:rsid w:val="00947DE1"/>
    <w:rsid w:val="00953391"/>
    <w:rsid w:val="00977F34"/>
    <w:rsid w:val="009B4CFF"/>
    <w:rsid w:val="009B6DAB"/>
    <w:rsid w:val="009B79F3"/>
    <w:rsid w:val="009C09B5"/>
    <w:rsid w:val="009E0E3D"/>
    <w:rsid w:val="00A0016E"/>
    <w:rsid w:val="00A273D4"/>
    <w:rsid w:val="00A378DC"/>
    <w:rsid w:val="00AD2066"/>
    <w:rsid w:val="00AE48DA"/>
    <w:rsid w:val="00AE7490"/>
    <w:rsid w:val="00AF4B86"/>
    <w:rsid w:val="00B23C69"/>
    <w:rsid w:val="00B81AB5"/>
    <w:rsid w:val="00B81D3D"/>
    <w:rsid w:val="00B93A2E"/>
    <w:rsid w:val="00B94B82"/>
    <w:rsid w:val="00BA1C44"/>
    <w:rsid w:val="00BA58BF"/>
    <w:rsid w:val="00C037FB"/>
    <w:rsid w:val="00C20661"/>
    <w:rsid w:val="00C23C01"/>
    <w:rsid w:val="00C519CD"/>
    <w:rsid w:val="00CB3F75"/>
    <w:rsid w:val="00CC3EDC"/>
    <w:rsid w:val="00CC5E16"/>
    <w:rsid w:val="00CF0D20"/>
    <w:rsid w:val="00D570AE"/>
    <w:rsid w:val="00D61C44"/>
    <w:rsid w:val="00D62F41"/>
    <w:rsid w:val="00DC6277"/>
    <w:rsid w:val="00E048DC"/>
    <w:rsid w:val="00E74D5C"/>
    <w:rsid w:val="00E858AC"/>
    <w:rsid w:val="00E86450"/>
    <w:rsid w:val="00EF2062"/>
    <w:rsid w:val="00F4668B"/>
    <w:rsid w:val="00F56FAF"/>
    <w:rsid w:val="00F93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69" fill="f" fillcolor="white" stroke="f">
      <v:fill color="white" on="f"/>
      <v:stroke on="f"/>
      <o:colormru v:ext="edit" colors="#eaeaea"/>
    </o:shapedefaults>
    <o:shapelayout v:ext="edit">
      <o:idmap v:ext="edit" data="1"/>
    </o:shapelayout>
  </w:shapeDefaults>
  <w:decimalSymbol w:val="."/>
  <w:listSeparator w:val=";"/>
  <w14:docId w14:val="384E58D1"/>
  <w15:chartTrackingRefBased/>
  <w15:docId w15:val="{3C84DE6B-D396-473E-A85C-DD47E6A73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Verdana" w:hAnsi="Verdana" w:cs="Tahoma"/>
      <w:sz w:val="16"/>
      <w:szCs w:val="16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pPr>
      <w:ind w:left="360"/>
    </w:pPr>
    <w:rPr>
      <w:rFonts w:ascii="Tahoma" w:hAnsi="Tahoma"/>
      <w:b/>
      <w:bCs/>
      <w:sz w:val="20"/>
    </w:rPr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</w:style>
  <w:style w:type="character" w:styleId="Hipervnculo">
    <w:name w:val="Hyperlink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styleId="Textodeglobo">
    <w:name w:val="Balloon Text"/>
    <w:basedOn w:val="Normal"/>
    <w:semiHidden/>
    <w:rPr>
      <w:rFonts w:ascii="Tahoma" w:hAnsi="Tahoma"/>
    </w:rPr>
  </w:style>
  <w:style w:type="paragraph" w:styleId="HTMLconformatoprevio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A378DC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P:\soporte\Plantilla%20Documentaci&#243;n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Documentación.dot</Template>
  <TotalTime>13</TotalTime>
  <Pages>1</Pages>
  <Words>79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 BLAS PASCAL</vt:lpstr>
    </vt:vector>
  </TitlesOfParts>
  <Company>Universidad Blas Pascal</Company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 BLAS PASCAL</dc:title>
  <dc:subject/>
  <dc:creator>mpastarini</dc:creator>
  <cp:keywords/>
  <dc:description/>
  <cp:lastModifiedBy>Mariela Pastarini</cp:lastModifiedBy>
  <cp:revision>18</cp:revision>
  <cp:lastPrinted>2007-08-22T14:34:00Z</cp:lastPrinted>
  <dcterms:created xsi:type="dcterms:W3CDTF">2018-04-11T20:13:00Z</dcterms:created>
  <dcterms:modified xsi:type="dcterms:W3CDTF">2019-05-15T19:53:00Z</dcterms:modified>
</cp:coreProperties>
</file>